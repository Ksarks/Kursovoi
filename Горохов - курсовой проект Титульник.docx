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E633C" w14:textId="77777777" w:rsidR="00B434A5" w:rsidRPr="00B434A5" w:rsidRDefault="00B434A5" w:rsidP="00B434A5">
      <w:pPr>
        <w:suppressAutoHyphens/>
        <w:spacing w:after="120" w:line="240" w:lineRule="auto"/>
        <w:ind w:firstLine="0"/>
        <w:jc w:val="center"/>
        <w:rPr>
          <w:sz w:val="24"/>
          <w:szCs w:val="24"/>
          <w:lang w:eastAsia="en-US"/>
        </w:rPr>
      </w:pPr>
      <w:r w:rsidRPr="00B434A5">
        <w:rPr>
          <w:sz w:val="24"/>
          <w:szCs w:val="24"/>
          <w:lang w:eastAsia="en-US"/>
        </w:rPr>
        <w:t>Министерство науки и высшего образования Российской Федерации</w:t>
      </w:r>
    </w:p>
    <w:p w14:paraId="2FF1F3F4" w14:textId="77777777" w:rsidR="00B434A5" w:rsidRPr="00B434A5" w:rsidRDefault="00B434A5" w:rsidP="00B434A5">
      <w:pPr>
        <w:suppressAutoHyphens/>
        <w:spacing w:line="240" w:lineRule="auto"/>
        <w:ind w:firstLine="0"/>
        <w:jc w:val="center"/>
        <w:rPr>
          <w:sz w:val="24"/>
          <w:szCs w:val="24"/>
          <w:lang w:eastAsia="en-US"/>
        </w:rPr>
      </w:pPr>
      <w:r w:rsidRPr="00B434A5">
        <w:rPr>
          <w:sz w:val="24"/>
          <w:szCs w:val="24"/>
          <w:lang w:eastAsia="en-US"/>
        </w:rPr>
        <w:t>Федераль</w:t>
      </w:r>
      <w:bookmarkStart w:id="0" w:name="_GoBack"/>
      <w:bookmarkEnd w:id="0"/>
      <w:r w:rsidRPr="00B434A5">
        <w:rPr>
          <w:sz w:val="24"/>
          <w:szCs w:val="24"/>
          <w:lang w:eastAsia="en-US"/>
        </w:rPr>
        <w:t xml:space="preserve">ное государственное автономное образовательное </w:t>
      </w:r>
      <w:r w:rsidRPr="00B434A5">
        <w:rPr>
          <w:sz w:val="24"/>
          <w:szCs w:val="24"/>
          <w:lang w:eastAsia="en-US"/>
        </w:rPr>
        <w:br/>
        <w:t>учреждение высшего образования</w:t>
      </w:r>
      <w:r w:rsidRPr="00B434A5">
        <w:rPr>
          <w:sz w:val="24"/>
          <w:szCs w:val="24"/>
          <w:lang w:eastAsia="en-US"/>
        </w:rPr>
        <w:br/>
        <w:t>«ЮЖНЫЙ ФЕДЕРАЛЬНЫЙ УНИВЕРСИТЕТ»</w:t>
      </w:r>
    </w:p>
    <w:p w14:paraId="7028948E" w14:textId="77777777" w:rsidR="00B434A5" w:rsidRPr="00B434A5" w:rsidRDefault="00B434A5" w:rsidP="00B434A5">
      <w:pPr>
        <w:suppressAutoHyphens/>
        <w:spacing w:line="240" w:lineRule="auto"/>
        <w:ind w:firstLine="0"/>
        <w:jc w:val="center"/>
        <w:rPr>
          <w:sz w:val="24"/>
          <w:szCs w:val="24"/>
          <w:lang w:eastAsia="en-US"/>
        </w:rPr>
      </w:pPr>
      <w:r w:rsidRPr="00B434A5">
        <w:rPr>
          <w:sz w:val="24"/>
          <w:szCs w:val="24"/>
          <w:lang w:eastAsia="en-US"/>
        </w:rPr>
        <w:t>(ФГАОУ ВО «ЮФУ»)</w:t>
      </w:r>
    </w:p>
    <w:p w14:paraId="5FD7FF46" w14:textId="77777777" w:rsidR="00B434A5" w:rsidRPr="00B434A5" w:rsidRDefault="00B434A5" w:rsidP="00B434A5">
      <w:pPr>
        <w:suppressAutoHyphens/>
        <w:spacing w:before="120" w:after="120" w:line="240" w:lineRule="auto"/>
        <w:ind w:firstLine="0"/>
        <w:jc w:val="center"/>
        <w:rPr>
          <w:sz w:val="24"/>
          <w:szCs w:val="24"/>
          <w:lang w:eastAsia="en-US"/>
        </w:rPr>
      </w:pPr>
      <w:r w:rsidRPr="00B434A5">
        <w:rPr>
          <w:sz w:val="24"/>
          <w:szCs w:val="24"/>
          <w:lang w:eastAsia="en-US"/>
        </w:rPr>
        <w:t>Институт компьютерных технологий и информационной безопасности</w:t>
      </w:r>
    </w:p>
    <w:p w14:paraId="7C690BA6" w14:textId="77777777" w:rsidR="00B434A5" w:rsidRPr="00B434A5" w:rsidRDefault="00B434A5" w:rsidP="00B434A5">
      <w:pPr>
        <w:suppressAutoHyphens/>
        <w:spacing w:line="240" w:lineRule="auto"/>
        <w:ind w:firstLine="0"/>
        <w:jc w:val="center"/>
        <w:rPr>
          <w:sz w:val="24"/>
          <w:szCs w:val="24"/>
          <w:lang w:eastAsia="en-US"/>
        </w:rPr>
      </w:pPr>
      <w:r w:rsidRPr="00B434A5">
        <w:rPr>
          <w:sz w:val="24"/>
          <w:szCs w:val="24"/>
          <w:lang w:eastAsia="en-US"/>
        </w:rPr>
        <w:t>Кафедра системного анализа и телекоммуникаций</w:t>
      </w:r>
    </w:p>
    <w:p w14:paraId="1418CDA5" w14:textId="77777777" w:rsidR="00FA5CBF" w:rsidRDefault="00FA5CBF" w:rsidP="00A643CC">
      <w:pPr>
        <w:suppressAutoHyphens/>
        <w:spacing w:line="276" w:lineRule="auto"/>
        <w:ind w:firstLine="0"/>
        <w:jc w:val="center"/>
        <w:rPr>
          <w:sz w:val="24"/>
          <w:szCs w:val="24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8"/>
        <w:gridCol w:w="4843"/>
      </w:tblGrid>
      <w:tr w:rsidR="00FA5CBF" w14:paraId="3D4AB580" w14:textId="77777777" w:rsidTr="002C1246">
        <w:tc>
          <w:tcPr>
            <w:tcW w:w="4927" w:type="dxa"/>
          </w:tcPr>
          <w:p w14:paraId="1695FF72" w14:textId="77777777" w:rsidR="00FA5CBF" w:rsidRDefault="00FA5CBF" w:rsidP="00A34788">
            <w:pPr>
              <w:suppressAutoHyphens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927" w:type="dxa"/>
          </w:tcPr>
          <w:p w14:paraId="13757D5A" w14:textId="77777777" w:rsidR="00F63545" w:rsidRDefault="00F63545" w:rsidP="00B434A5">
            <w:pPr>
              <w:suppressAutoHyphens/>
              <w:spacing w:line="276" w:lineRule="auto"/>
              <w:ind w:left="1166" w:firstLine="0"/>
              <w:jc w:val="center"/>
              <w:rPr>
                <w:sz w:val="24"/>
              </w:rPr>
            </w:pPr>
            <w:r w:rsidRPr="00FA5CBF">
              <w:rPr>
                <w:sz w:val="24"/>
              </w:rPr>
              <w:t>Руководитель:</w:t>
            </w:r>
          </w:p>
          <w:p w14:paraId="1D569D5F" w14:textId="77777777" w:rsidR="00F63545" w:rsidRDefault="00F63545" w:rsidP="00B434A5">
            <w:pPr>
              <w:suppressAutoHyphens/>
              <w:spacing w:line="276" w:lineRule="auto"/>
              <w:ind w:left="1166" w:firstLine="0"/>
              <w:jc w:val="center"/>
              <w:rPr>
                <w:sz w:val="8"/>
              </w:rPr>
            </w:pPr>
          </w:p>
          <w:p w14:paraId="736610D0" w14:textId="77777777" w:rsidR="00B434A5" w:rsidRDefault="00B434A5" w:rsidP="00B434A5">
            <w:pPr>
              <w:suppressAutoHyphens/>
              <w:spacing w:line="276" w:lineRule="auto"/>
              <w:ind w:left="1166" w:firstLine="0"/>
              <w:jc w:val="center"/>
              <w:rPr>
                <w:sz w:val="24"/>
              </w:rPr>
            </w:pPr>
            <w:r w:rsidRPr="002206A2">
              <w:rPr>
                <w:sz w:val="24"/>
              </w:rPr>
              <w:t>к. т. н., доцент</w:t>
            </w:r>
          </w:p>
          <w:p w14:paraId="1EDFF76B" w14:textId="68144227" w:rsidR="00F63545" w:rsidRDefault="00F63545" w:rsidP="00B434A5">
            <w:pPr>
              <w:suppressAutoHyphens/>
              <w:spacing w:line="276" w:lineRule="auto"/>
              <w:ind w:left="1166" w:firstLine="0"/>
              <w:jc w:val="center"/>
              <w:rPr>
                <w:sz w:val="24"/>
              </w:rPr>
            </w:pPr>
            <w:r w:rsidRPr="003D0505">
              <w:rPr>
                <w:sz w:val="24"/>
              </w:rPr>
              <w:t xml:space="preserve">кафедры </w:t>
            </w:r>
            <w:proofErr w:type="spellStart"/>
            <w:r w:rsidRPr="003D0505">
              <w:rPr>
                <w:sz w:val="24"/>
              </w:rPr>
              <w:t>САиТ</w:t>
            </w:r>
            <w:proofErr w:type="spellEnd"/>
            <w:r w:rsidRPr="003D0505">
              <w:rPr>
                <w:sz w:val="24"/>
              </w:rPr>
              <w:t xml:space="preserve"> </w:t>
            </w:r>
            <w:r w:rsidRPr="003D0505">
              <w:rPr>
                <w:sz w:val="24"/>
              </w:rPr>
              <w:br/>
            </w:r>
            <w:r w:rsidR="002206A2">
              <w:rPr>
                <w:sz w:val="24"/>
                <w:szCs w:val="24"/>
              </w:rPr>
              <w:t>Ю.Ю. Липко</w:t>
            </w:r>
          </w:p>
          <w:p w14:paraId="1123764D" w14:textId="77777777" w:rsidR="00FA5CBF" w:rsidRDefault="00FA5CBF" w:rsidP="00D86BA6">
            <w:pPr>
              <w:tabs>
                <w:tab w:val="left" w:pos="8505"/>
              </w:tabs>
              <w:suppressAutoHyphens/>
              <w:spacing w:line="240" w:lineRule="auto"/>
              <w:ind w:left="1166" w:firstLine="0"/>
              <w:jc w:val="center"/>
              <w:rPr>
                <w:sz w:val="24"/>
              </w:rPr>
            </w:pPr>
            <w:r>
              <w:rPr>
                <w:sz w:val="24"/>
              </w:rPr>
              <w:t>_____________</w:t>
            </w:r>
          </w:p>
          <w:p w14:paraId="187E24D1" w14:textId="77777777" w:rsidR="00FA5CBF" w:rsidRPr="00FA5CBF" w:rsidRDefault="00FA5CBF" w:rsidP="00D86BA6">
            <w:pPr>
              <w:tabs>
                <w:tab w:val="left" w:pos="8505"/>
              </w:tabs>
              <w:suppressAutoHyphens/>
              <w:spacing w:line="240" w:lineRule="auto"/>
              <w:ind w:left="1166" w:firstLine="0"/>
              <w:jc w:val="center"/>
              <w:rPr>
                <w:i/>
                <w:sz w:val="20"/>
              </w:rPr>
            </w:pPr>
            <w:r w:rsidRPr="00FA5CBF">
              <w:rPr>
                <w:i/>
                <w:sz w:val="20"/>
              </w:rPr>
              <w:t>(подпись)</w:t>
            </w:r>
          </w:p>
          <w:p w14:paraId="3A572C49" w14:textId="77777777" w:rsidR="00FA5CBF" w:rsidRDefault="00FA5CBF" w:rsidP="00D86BA6">
            <w:pPr>
              <w:suppressAutoHyphens/>
              <w:spacing w:line="276" w:lineRule="auto"/>
              <w:ind w:left="1166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«___»   </w:t>
            </w:r>
            <w:r w:rsidRPr="00883629">
              <w:rPr>
                <w:sz w:val="24"/>
              </w:rPr>
              <w:t>________</w:t>
            </w:r>
            <w:r>
              <w:rPr>
                <w:sz w:val="24"/>
              </w:rPr>
              <w:t>_</w:t>
            </w:r>
            <w:r w:rsidRPr="00883629">
              <w:rPr>
                <w:sz w:val="24"/>
              </w:rPr>
              <w:t>___</w:t>
            </w:r>
            <w:r>
              <w:rPr>
                <w:sz w:val="24"/>
              </w:rPr>
              <w:t xml:space="preserve">  20</w:t>
            </w:r>
            <w:r w:rsidR="00A34788">
              <w:rPr>
                <w:sz w:val="24"/>
              </w:rPr>
              <w:t>_</w:t>
            </w:r>
            <w:r>
              <w:rPr>
                <w:sz w:val="24"/>
              </w:rPr>
              <w:t>_ г.</w:t>
            </w:r>
          </w:p>
        </w:tc>
      </w:tr>
    </w:tbl>
    <w:p w14:paraId="7621C630" w14:textId="77777777" w:rsidR="00FA5CBF" w:rsidRPr="00C44A26" w:rsidRDefault="00FA5CBF" w:rsidP="00A643CC">
      <w:pPr>
        <w:suppressAutoHyphens/>
        <w:spacing w:line="276" w:lineRule="auto"/>
        <w:ind w:firstLine="0"/>
        <w:jc w:val="center"/>
        <w:rPr>
          <w:sz w:val="24"/>
          <w:szCs w:val="24"/>
        </w:rPr>
      </w:pPr>
    </w:p>
    <w:p w14:paraId="08BD25B6" w14:textId="77777777" w:rsidR="006712DB" w:rsidRDefault="006712DB" w:rsidP="00A643CC">
      <w:pPr>
        <w:suppressAutoHyphens/>
        <w:spacing w:line="276" w:lineRule="auto"/>
        <w:rPr>
          <w:sz w:val="12"/>
        </w:rPr>
      </w:pPr>
    </w:p>
    <w:p w14:paraId="5B5C7DC6" w14:textId="77777777" w:rsidR="006712DB" w:rsidRDefault="006712DB" w:rsidP="00A643CC">
      <w:pPr>
        <w:suppressAutoHyphens/>
        <w:spacing w:line="276" w:lineRule="auto"/>
        <w:ind w:firstLine="0"/>
        <w:jc w:val="center"/>
      </w:pPr>
      <w:r>
        <w:t>ПОЯСНИТЕЛЬНАЯ ЗАПИСКА</w:t>
      </w:r>
    </w:p>
    <w:p w14:paraId="0651F9C9" w14:textId="77777777" w:rsidR="00C44A26" w:rsidRDefault="000A63D2" w:rsidP="00A643CC">
      <w:pPr>
        <w:suppressAutoHyphens/>
        <w:spacing w:line="276" w:lineRule="auto"/>
        <w:ind w:firstLine="0"/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К </w:t>
      </w:r>
      <w:r w:rsidR="00F63545">
        <w:rPr>
          <w:b/>
          <w:sz w:val="36"/>
          <w:szCs w:val="40"/>
        </w:rPr>
        <w:t>КУРСОВОМУ</w:t>
      </w:r>
      <w:r>
        <w:rPr>
          <w:b/>
          <w:sz w:val="36"/>
          <w:szCs w:val="40"/>
        </w:rPr>
        <w:t xml:space="preserve"> ПРОЕКТУ</w:t>
      </w:r>
    </w:p>
    <w:p w14:paraId="11E85A3B" w14:textId="77777777" w:rsidR="00C44A26" w:rsidRDefault="00C44A26" w:rsidP="00A643CC">
      <w:pPr>
        <w:suppressAutoHyphens/>
        <w:spacing w:line="276" w:lineRule="auto"/>
        <w:ind w:firstLine="0"/>
        <w:jc w:val="center"/>
      </w:pPr>
      <w:r>
        <w:t>ПО ДИСЦИПЛИНЕ «</w:t>
      </w:r>
      <w:r w:rsidR="00F63545">
        <w:t>ТВОРЧЕСКИЙ ПРОЕКТ</w:t>
      </w:r>
      <w:r>
        <w:t>»</w:t>
      </w:r>
    </w:p>
    <w:p w14:paraId="19DA447B" w14:textId="77777777" w:rsidR="00507F2E" w:rsidRDefault="00507F2E" w:rsidP="00A643CC">
      <w:pPr>
        <w:suppressAutoHyphens/>
        <w:spacing w:line="276" w:lineRule="auto"/>
        <w:ind w:firstLine="0"/>
        <w:jc w:val="center"/>
      </w:pPr>
    </w:p>
    <w:p w14:paraId="6581DB41" w14:textId="77777777" w:rsidR="006712DB" w:rsidRDefault="006712DB" w:rsidP="00A643CC">
      <w:pPr>
        <w:suppressAutoHyphens/>
        <w:spacing w:line="276" w:lineRule="auto"/>
        <w:ind w:firstLine="0"/>
        <w:jc w:val="center"/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372"/>
        <w:gridCol w:w="6399"/>
      </w:tblGrid>
      <w:tr w:rsidR="00BF27B2" w14:paraId="1116C031" w14:textId="77777777" w:rsidTr="002C1246">
        <w:tc>
          <w:tcPr>
            <w:tcW w:w="1821" w:type="dxa"/>
          </w:tcPr>
          <w:p w14:paraId="41C52BC6" w14:textId="77777777" w:rsidR="00BF27B2" w:rsidRPr="00FA5CBF" w:rsidRDefault="00BF27B2" w:rsidP="00BF27B2">
            <w:pPr>
              <w:suppressAutoHyphens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FA5CBF">
              <w:rPr>
                <w:sz w:val="24"/>
                <w:szCs w:val="24"/>
              </w:rPr>
              <w:t>на тему:</w:t>
            </w:r>
          </w:p>
        </w:tc>
        <w:tc>
          <w:tcPr>
            <w:tcW w:w="8033" w:type="dxa"/>
            <w:gridSpan w:val="2"/>
          </w:tcPr>
          <w:p w14:paraId="442D18A1" w14:textId="035C8CE9" w:rsidR="00BF27B2" w:rsidRPr="002206A2" w:rsidRDefault="002206A2" w:rsidP="00A643CC">
            <w:pPr>
              <w:suppressAutoHyphens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2206A2">
              <w:rPr>
                <w:sz w:val="24"/>
                <w:szCs w:val="24"/>
              </w:rPr>
              <w:t>Приложение поддержки распределения рабочей нагрузки для краткосрочного и среднесрочного планирования</w:t>
            </w:r>
          </w:p>
        </w:tc>
      </w:tr>
      <w:tr w:rsidR="00BF27B2" w14:paraId="34524CC1" w14:textId="77777777" w:rsidTr="002C1246">
        <w:tc>
          <w:tcPr>
            <w:tcW w:w="1821" w:type="dxa"/>
          </w:tcPr>
          <w:p w14:paraId="30D7DA43" w14:textId="77777777" w:rsidR="00BF27B2" w:rsidRPr="00FA5CBF" w:rsidRDefault="00BF27B2" w:rsidP="00BF27B2">
            <w:pPr>
              <w:suppressAutoHyphens/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033" w:type="dxa"/>
            <w:gridSpan w:val="2"/>
          </w:tcPr>
          <w:p w14:paraId="63DD1A99" w14:textId="77777777" w:rsidR="00BF27B2" w:rsidRPr="00FA5CBF" w:rsidRDefault="00BF27B2" w:rsidP="00A643CC">
            <w:pPr>
              <w:suppressAutoHyphens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F27B2" w14:paraId="4F918F06" w14:textId="77777777" w:rsidTr="002C1246">
        <w:tc>
          <w:tcPr>
            <w:tcW w:w="1821" w:type="dxa"/>
          </w:tcPr>
          <w:p w14:paraId="5457548A" w14:textId="77777777" w:rsidR="00BF27B2" w:rsidRDefault="00BF27B2" w:rsidP="00BF27B2">
            <w:pPr>
              <w:suppressAutoHyphens/>
              <w:spacing w:line="276" w:lineRule="auto"/>
              <w:ind w:firstLine="0"/>
              <w:jc w:val="left"/>
            </w:pPr>
          </w:p>
        </w:tc>
        <w:tc>
          <w:tcPr>
            <w:tcW w:w="8033" w:type="dxa"/>
            <w:gridSpan w:val="2"/>
          </w:tcPr>
          <w:p w14:paraId="35531676" w14:textId="77777777" w:rsidR="00BF27B2" w:rsidRDefault="00BF27B2" w:rsidP="007E6808">
            <w:pPr>
              <w:suppressAutoHyphens/>
              <w:spacing w:line="276" w:lineRule="auto"/>
              <w:ind w:left="1251" w:firstLine="0"/>
              <w:jc w:val="center"/>
            </w:pPr>
          </w:p>
        </w:tc>
      </w:tr>
      <w:tr w:rsidR="002C1246" w14:paraId="2C337D6D" w14:textId="77777777" w:rsidTr="002C1246">
        <w:tc>
          <w:tcPr>
            <w:tcW w:w="1821" w:type="dxa"/>
          </w:tcPr>
          <w:p w14:paraId="1E28B113" w14:textId="77777777" w:rsidR="002C1246" w:rsidRPr="00FA5CBF" w:rsidRDefault="002C1246" w:rsidP="007E6808">
            <w:pPr>
              <w:suppressAutoHyphens/>
              <w:spacing w:line="276" w:lineRule="auto"/>
              <w:ind w:firstLine="0"/>
              <w:jc w:val="left"/>
              <w:rPr>
                <w:sz w:val="24"/>
              </w:rPr>
            </w:pPr>
            <w:r w:rsidRPr="00FA5CBF">
              <w:rPr>
                <w:sz w:val="24"/>
              </w:rPr>
              <w:t>Выполнил:</w:t>
            </w:r>
          </w:p>
        </w:tc>
        <w:tc>
          <w:tcPr>
            <w:tcW w:w="1427" w:type="dxa"/>
          </w:tcPr>
          <w:p w14:paraId="1A1DDBDA" w14:textId="77777777" w:rsidR="002C1246" w:rsidRDefault="002C1246" w:rsidP="002C1246">
            <w:pPr>
              <w:suppressAutoHyphens/>
              <w:spacing w:line="276" w:lineRule="auto"/>
              <w:ind w:right="1133" w:firstLine="0"/>
              <w:jc w:val="right"/>
            </w:pPr>
          </w:p>
        </w:tc>
        <w:tc>
          <w:tcPr>
            <w:tcW w:w="6606" w:type="dxa"/>
            <w:tcBorders>
              <w:bottom w:val="single" w:sz="4" w:space="0" w:color="auto"/>
            </w:tcBorders>
          </w:tcPr>
          <w:p w14:paraId="06880BA5" w14:textId="350FFCC4" w:rsidR="002C1246" w:rsidRPr="003D0505" w:rsidRDefault="002206A2" w:rsidP="00F63545">
            <w:pPr>
              <w:suppressAutoHyphens/>
              <w:spacing w:line="276" w:lineRule="auto"/>
              <w:jc w:val="right"/>
            </w:pPr>
            <w:r w:rsidRPr="002206A2">
              <w:rPr>
                <w:sz w:val="24"/>
                <w:szCs w:val="24"/>
              </w:rPr>
              <w:t>Дмитрий Вадимович Горохов, КТбо3-2</w:t>
            </w:r>
          </w:p>
        </w:tc>
      </w:tr>
      <w:tr w:rsidR="002C1246" w14:paraId="126DD7D2" w14:textId="77777777" w:rsidTr="002C1246">
        <w:tc>
          <w:tcPr>
            <w:tcW w:w="1821" w:type="dxa"/>
          </w:tcPr>
          <w:p w14:paraId="4E5F992F" w14:textId="77777777" w:rsidR="002C1246" w:rsidRDefault="002C1246" w:rsidP="007E6808">
            <w:pPr>
              <w:suppressAutoHyphens/>
              <w:spacing w:line="276" w:lineRule="auto"/>
              <w:ind w:firstLine="0"/>
              <w:jc w:val="left"/>
            </w:pPr>
          </w:p>
        </w:tc>
        <w:tc>
          <w:tcPr>
            <w:tcW w:w="1427" w:type="dxa"/>
          </w:tcPr>
          <w:p w14:paraId="44849111" w14:textId="77777777" w:rsidR="002C1246" w:rsidRPr="002C1246" w:rsidRDefault="002C1246" w:rsidP="002C1246">
            <w:pPr>
              <w:suppressAutoHyphens/>
              <w:spacing w:line="276" w:lineRule="auto"/>
              <w:ind w:right="1133" w:firstLine="0"/>
              <w:jc w:val="right"/>
              <w:rPr>
                <w:sz w:val="16"/>
              </w:rPr>
            </w:pPr>
          </w:p>
        </w:tc>
        <w:tc>
          <w:tcPr>
            <w:tcW w:w="6606" w:type="dxa"/>
          </w:tcPr>
          <w:p w14:paraId="2CBE0FB8" w14:textId="77777777" w:rsidR="002C1246" w:rsidRPr="002C1246" w:rsidRDefault="002C1246" w:rsidP="002C1246">
            <w:pPr>
              <w:suppressAutoHyphens/>
              <w:spacing w:line="276" w:lineRule="auto"/>
              <w:ind w:right="1133" w:firstLine="0"/>
              <w:jc w:val="right"/>
              <w:rPr>
                <w:sz w:val="16"/>
              </w:rPr>
            </w:pPr>
            <w:r w:rsidRPr="002C1246">
              <w:rPr>
                <w:i/>
                <w:sz w:val="16"/>
              </w:rPr>
              <w:t>(подпись, фамилия, имя, отчество, группа)</w:t>
            </w:r>
          </w:p>
        </w:tc>
      </w:tr>
    </w:tbl>
    <w:p w14:paraId="1AFD3BD4" w14:textId="77777777" w:rsidR="00F63545" w:rsidRDefault="00F63545" w:rsidP="00226142">
      <w:pPr>
        <w:suppressAutoHyphens/>
        <w:spacing w:line="276" w:lineRule="auto"/>
        <w:ind w:firstLine="0"/>
        <w:jc w:val="center"/>
        <w:rPr>
          <w:sz w:val="24"/>
        </w:rPr>
      </w:pPr>
    </w:p>
    <w:p w14:paraId="7FECF1C1" w14:textId="77777777" w:rsidR="00F63545" w:rsidRDefault="00F63545" w:rsidP="00226142">
      <w:pPr>
        <w:suppressAutoHyphens/>
        <w:spacing w:line="276" w:lineRule="auto"/>
        <w:ind w:firstLine="0"/>
        <w:jc w:val="center"/>
        <w:rPr>
          <w:sz w:val="24"/>
        </w:rPr>
      </w:pPr>
    </w:p>
    <w:p w14:paraId="40036CBA" w14:textId="77777777" w:rsidR="00F63545" w:rsidRDefault="00F63545" w:rsidP="00226142">
      <w:pPr>
        <w:suppressAutoHyphens/>
        <w:spacing w:line="276" w:lineRule="auto"/>
        <w:ind w:firstLine="0"/>
        <w:jc w:val="center"/>
        <w:rPr>
          <w:sz w:val="24"/>
        </w:rPr>
      </w:pPr>
    </w:p>
    <w:p w14:paraId="5E6EFFE6" w14:textId="77777777" w:rsidR="00F63545" w:rsidRDefault="00F63545" w:rsidP="00226142">
      <w:pPr>
        <w:suppressAutoHyphens/>
        <w:spacing w:line="276" w:lineRule="auto"/>
        <w:ind w:firstLine="0"/>
        <w:jc w:val="center"/>
        <w:rPr>
          <w:sz w:val="24"/>
        </w:rPr>
      </w:pPr>
    </w:p>
    <w:p w14:paraId="635BFCB5" w14:textId="77777777" w:rsidR="00F63545" w:rsidRDefault="00F63545" w:rsidP="00226142">
      <w:pPr>
        <w:suppressAutoHyphens/>
        <w:spacing w:line="276" w:lineRule="auto"/>
        <w:ind w:firstLine="0"/>
        <w:jc w:val="center"/>
        <w:rPr>
          <w:sz w:val="24"/>
        </w:rPr>
      </w:pPr>
    </w:p>
    <w:p w14:paraId="5AFAAA02" w14:textId="77777777" w:rsidR="00F63545" w:rsidRDefault="00F63545" w:rsidP="00226142">
      <w:pPr>
        <w:suppressAutoHyphens/>
        <w:spacing w:line="276" w:lineRule="auto"/>
        <w:ind w:firstLine="0"/>
        <w:jc w:val="center"/>
        <w:rPr>
          <w:sz w:val="24"/>
        </w:rPr>
      </w:pPr>
    </w:p>
    <w:p w14:paraId="5D58EB09" w14:textId="77777777" w:rsidR="00F63545" w:rsidRDefault="00F63545" w:rsidP="00226142">
      <w:pPr>
        <w:suppressAutoHyphens/>
        <w:spacing w:line="276" w:lineRule="auto"/>
        <w:ind w:firstLine="0"/>
        <w:jc w:val="center"/>
        <w:rPr>
          <w:sz w:val="24"/>
        </w:rPr>
      </w:pPr>
    </w:p>
    <w:p w14:paraId="373DB015" w14:textId="77777777" w:rsidR="00F63545" w:rsidRDefault="00F63545" w:rsidP="00226142">
      <w:pPr>
        <w:suppressAutoHyphens/>
        <w:spacing w:line="276" w:lineRule="auto"/>
        <w:ind w:firstLine="0"/>
        <w:jc w:val="center"/>
        <w:rPr>
          <w:sz w:val="24"/>
        </w:rPr>
      </w:pPr>
    </w:p>
    <w:p w14:paraId="5498DA1D" w14:textId="77777777" w:rsidR="00F63545" w:rsidRDefault="00F63545" w:rsidP="00226142">
      <w:pPr>
        <w:suppressAutoHyphens/>
        <w:spacing w:line="276" w:lineRule="auto"/>
        <w:ind w:firstLine="0"/>
        <w:jc w:val="center"/>
        <w:rPr>
          <w:sz w:val="24"/>
        </w:rPr>
      </w:pPr>
    </w:p>
    <w:p w14:paraId="06F46521" w14:textId="77777777" w:rsidR="00F63545" w:rsidRDefault="00F63545" w:rsidP="00F63545">
      <w:pPr>
        <w:suppressAutoHyphens/>
        <w:spacing w:line="276" w:lineRule="auto"/>
        <w:ind w:firstLine="0"/>
        <w:jc w:val="right"/>
        <w:rPr>
          <w:sz w:val="24"/>
        </w:rPr>
      </w:pPr>
      <w:r>
        <w:rPr>
          <w:sz w:val="24"/>
        </w:rPr>
        <w:t>Баллы руководителя: _______</w:t>
      </w:r>
    </w:p>
    <w:p w14:paraId="68D84740" w14:textId="77777777" w:rsidR="00F63545" w:rsidRDefault="00F63545" w:rsidP="00F63545">
      <w:pPr>
        <w:suppressAutoHyphens/>
        <w:spacing w:line="276" w:lineRule="auto"/>
        <w:ind w:firstLine="0"/>
        <w:jc w:val="right"/>
        <w:rPr>
          <w:sz w:val="24"/>
        </w:rPr>
      </w:pPr>
    </w:p>
    <w:p w14:paraId="4C325F28" w14:textId="77777777" w:rsidR="00F63545" w:rsidRDefault="00F63545" w:rsidP="00F63545">
      <w:pPr>
        <w:suppressAutoHyphens/>
        <w:spacing w:line="276" w:lineRule="auto"/>
        <w:ind w:firstLine="0"/>
        <w:jc w:val="right"/>
        <w:rPr>
          <w:sz w:val="24"/>
        </w:rPr>
      </w:pPr>
      <w:r>
        <w:rPr>
          <w:sz w:val="24"/>
        </w:rPr>
        <w:t>Баллы комиссии: _______</w:t>
      </w:r>
    </w:p>
    <w:p w14:paraId="43795381" w14:textId="77777777" w:rsidR="00F63545" w:rsidRDefault="00F63545" w:rsidP="00226142">
      <w:pPr>
        <w:suppressAutoHyphens/>
        <w:spacing w:line="276" w:lineRule="auto"/>
        <w:ind w:firstLine="0"/>
        <w:jc w:val="center"/>
        <w:rPr>
          <w:sz w:val="24"/>
        </w:rPr>
      </w:pPr>
    </w:p>
    <w:p w14:paraId="20854AC4" w14:textId="77777777" w:rsidR="00F63545" w:rsidRDefault="00F63545" w:rsidP="00226142">
      <w:pPr>
        <w:suppressAutoHyphens/>
        <w:spacing w:line="276" w:lineRule="auto"/>
        <w:ind w:firstLine="0"/>
        <w:jc w:val="center"/>
        <w:rPr>
          <w:sz w:val="24"/>
        </w:rPr>
      </w:pPr>
    </w:p>
    <w:p w14:paraId="3491FEF2" w14:textId="77777777" w:rsidR="00F63545" w:rsidRDefault="00F63545" w:rsidP="00226142">
      <w:pPr>
        <w:suppressAutoHyphens/>
        <w:spacing w:line="276" w:lineRule="auto"/>
        <w:ind w:firstLine="0"/>
        <w:jc w:val="center"/>
        <w:rPr>
          <w:sz w:val="24"/>
        </w:rPr>
      </w:pPr>
    </w:p>
    <w:p w14:paraId="5FEE572A" w14:textId="77777777" w:rsidR="00F63545" w:rsidRDefault="00F63545" w:rsidP="00226142">
      <w:pPr>
        <w:suppressAutoHyphens/>
        <w:spacing w:line="276" w:lineRule="auto"/>
        <w:ind w:firstLine="0"/>
        <w:jc w:val="center"/>
        <w:rPr>
          <w:sz w:val="24"/>
        </w:rPr>
      </w:pPr>
    </w:p>
    <w:p w14:paraId="5592CA83" w14:textId="77777777" w:rsidR="00F63545" w:rsidRDefault="00F63545" w:rsidP="00226142">
      <w:pPr>
        <w:suppressAutoHyphens/>
        <w:spacing w:line="276" w:lineRule="auto"/>
        <w:ind w:firstLine="0"/>
        <w:jc w:val="center"/>
        <w:rPr>
          <w:sz w:val="24"/>
        </w:rPr>
      </w:pPr>
    </w:p>
    <w:p w14:paraId="7B6FDEC6" w14:textId="77777777" w:rsidR="002258C7" w:rsidRDefault="006712DB" w:rsidP="00226142">
      <w:pPr>
        <w:suppressAutoHyphens/>
        <w:spacing w:line="276" w:lineRule="auto"/>
        <w:ind w:firstLine="0"/>
        <w:jc w:val="center"/>
        <w:rPr>
          <w:sz w:val="24"/>
        </w:rPr>
      </w:pPr>
      <w:r w:rsidRPr="00226142">
        <w:rPr>
          <w:sz w:val="24"/>
        </w:rPr>
        <w:t xml:space="preserve">Таганрог </w:t>
      </w:r>
      <w:r w:rsidRPr="003D0505">
        <w:rPr>
          <w:sz w:val="24"/>
        </w:rPr>
        <w:t>20</w:t>
      </w:r>
      <w:r w:rsidR="00BF27B2" w:rsidRPr="003D0505">
        <w:rPr>
          <w:sz w:val="24"/>
        </w:rPr>
        <w:t>20</w:t>
      </w:r>
      <w:r w:rsidRPr="00226142">
        <w:rPr>
          <w:sz w:val="24"/>
        </w:rPr>
        <w:t xml:space="preserve"> г.</w:t>
      </w:r>
    </w:p>
    <w:sectPr w:rsidR="002258C7" w:rsidSect="002D230D">
      <w:pgSz w:w="11907" w:h="16840" w:code="9"/>
      <w:pgMar w:top="851" w:right="851" w:bottom="851" w:left="1701" w:header="284" w:footer="709" w:gutter="0"/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C72F6D" w14:textId="77777777" w:rsidR="00842804" w:rsidRDefault="00842804">
      <w:r>
        <w:separator/>
      </w:r>
    </w:p>
  </w:endnote>
  <w:endnote w:type="continuationSeparator" w:id="0">
    <w:p w14:paraId="563651F9" w14:textId="77777777" w:rsidR="00842804" w:rsidRDefault="0084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DDE646" w14:textId="77777777" w:rsidR="00842804" w:rsidRDefault="00842804">
      <w:r>
        <w:separator/>
      </w:r>
    </w:p>
  </w:footnote>
  <w:footnote w:type="continuationSeparator" w:id="0">
    <w:p w14:paraId="7BE9FB87" w14:textId="77777777" w:rsidR="00842804" w:rsidRDefault="00842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7E6E"/>
    <w:multiLevelType w:val="hybridMultilevel"/>
    <w:tmpl w:val="B10250E8"/>
    <w:lvl w:ilvl="0" w:tplc="74CAD6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1D7098"/>
    <w:multiLevelType w:val="hybridMultilevel"/>
    <w:tmpl w:val="FC981736"/>
    <w:lvl w:ilvl="0" w:tplc="11320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0F51D7"/>
    <w:multiLevelType w:val="multilevel"/>
    <w:tmpl w:val="7EBC7536"/>
    <w:lvl w:ilvl="0">
      <w:start w:val="1"/>
      <w:numFmt w:val="decimal"/>
      <w:pStyle w:val="1"/>
      <w:lvlText w:val="%1"/>
      <w:lvlJc w:val="left"/>
      <w:pPr>
        <w:tabs>
          <w:tab w:val="num" w:pos="5046"/>
        </w:tabs>
        <w:ind w:left="5046" w:hanging="368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04"/>
        </w:tabs>
        <w:ind w:left="1304" w:hanging="59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474"/>
        </w:tabs>
        <w:ind w:left="1474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8"/>
        </w:tabs>
        <w:ind w:left="1588" w:hanging="87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58"/>
        </w:tabs>
        <w:ind w:left="1758" w:hanging="104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367"/>
        </w:tabs>
        <w:ind w:left="486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87"/>
        </w:tabs>
        <w:ind w:left="536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47"/>
        </w:tabs>
        <w:ind w:left="587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167"/>
        </w:tabs>
        <w:ind w:left="6447" w:hanging="1440"/>
      </w:pPr>
      <w:rPr>
        <w:rFonts w:hint="default"/>
      </w:rPr>
    </w:lvl>
  </w:abstractNum>
  <w:abstractNum w:abstractNumId="3">
    <w:nsid w:val="13211B95"/>
    <w:multiLevelType w:val="hybridMultilevel"/>
    <w:tmpl w:val="CC42A4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A96CC0"/>
    <w:multiLevelType w:val="singleLevel"/>
    <w:tmpl w:val="4D16D76A"/>
    <w:lvl w:ilvl="0">
      <w:start w:val="1"/>
      <w:numFmt w:val="bullet"/>
      <w:pStyle w:val="-"/>
      <w:lvlText w:val="-"/>
      <w:lvlJc w:val="left"/>
      <w:pPr>
        <w:tabs>
          <w:tab w:val="num" w:pos="1040"/>
        </w:tabs>
        <w:ind w:left="0" w:firstLine="680"/>
      </w:pPr>
      <w:rPr>
        <w:rFonts w:ascii="Times New Roman" w:hAnsi="Times New Roman" w:cs="Times New Roman" w:hint="default"/>
      </w:rPr>
    </w:lvl>
  </w:abstractNum>
  <w:abstractNum w:abstractNumId="5">
    <w:nsid w:val="280A4B7A"/>
    <w:multiLevelType w:val="hybridMultilevel"/>
    <w:tmpl w:val="F9B6416A"/>
    <w:lvl w:ilvl="0" w:tplc="7FB6DE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CC347B"/>
    <w:multiLevelType w:val="multilevel"/>
    <w:tmpl w:val="1BFCD170"/>
    <w:lvl w:ilvl="0">
      <w:start w:val="1"/>
      <w:numFmt w:val="none"/>
      <w:pStyle w:val="a"/>
      <w:suff w:val="space"/>
      <w:lvlText w:val="Рисунок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43C92C66"/>
    <w:multiLevelType w:val="hybridMultilevel"/>
    <w:tmpl w:val="A558CAF8"/>
    <w:lvl w:ilvl="0" w:tplc="830E14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A0A1DAC"/>
    <w:multiLevelType w:val="multilevel"/>
    <w:tmpl w:val="028C015A"/>
    <w:lvl w:ilvl="0">
      <w:start w:val="1"/>
      <w:numFmt w:val="none"/>
      <w:pStyle w:val="a0"/>
      <w:suff w:val="space"/>
      <w:lvlText w:val="Т а б л и ц а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55915DD9"/>
    <w:multiLevelType w:val="hybridMultilevel"/>
    <w:tmpl w:val="202462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653C55"/>
    <w:multiLevelType w:val="hybridMultilevel"/>
    <w:tmpl w:val="B324E2FE"/>
    <w:lvl w:ilvl="0" w:tplc="B9F43E24">
      <w:start w:val="1"/>
      <w:numFmt w:val="bullet"/>
      <w:pStyle w:val="20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1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CBC"/>
    <w:rsid w:val="0000379F"/>
    <w:rsid w:val="0000443F"/>
    <w:rsid w:val="00004C2D"/>
    <w:rsid w:val="00010BC5"/>
    <w:rsid w:val="00011DFF"/>
    <w:rsid w:val="00011EB4"/>
    <w:rsid w:val="000147F2"/>
    <w:rsid w:val="00016B17"/>
    <w:rsid w:val="000242D8"/>
    <w:rsid w:val="00026B1C"/>
    <w:rsid w:val="00027519"/>
    <w:rsid w:val="000317A3"/>
    <w:rsid w:val="00032B0D"/>
    <w:rsid w:val="00035FAA"/>
    <w:rsid w:val="00041CD6"/>
    <w:rsid w:val="00056070"/>
    <w:rsid w:val="00060A9A"/>
    <w:rsid w:val="00067704"/>
    <w:rsid w:val="00067CF7"/>
    <w:rsid w:val="0007102D"/>
    <w:rsid w:val="00080353"/>
    <w:rsid w:val="000832C5"/>
    <w:rsid w:val="00083582"/>
    <w:rsid w:val="00084EEB"/>
    <w:rsid w:val="000908E8"/>
    <w:rsid w:val="0009518B"/>
    <w:rsid w:val="000A5642"/>
    <w:rsid w:val="000A63D2"/>
    <w:rsid w:val="000B017C"/>
    <w:rsid w:val="000B09AE"/>
    <w:rsid w:val="000B21DA"/>
    <w:rsid w:val="000B3563"/>
    <w:rsid w:val="000B56E4"/>
    <w:rsid w:val="000C0A32"/>
    <w:rsid w:val="000C0BAA"/>
    <w:rsid w:val="000C1168"/>
    <w:rsid w:val="000C1CC8"/>
    <w:rsid w:val="000C2469"/>
    <w:rsid w:val="000C4E62"/>
    <w:rsid w:val="000C55AB"/>
    <w:rsid w:val="000D063C"/>
    <w:rsid w:val="000D0922"/>
    <w:rsid w:val="000D1656"/>
    <w:rsid w:val="000D1A32"/>
    <w:rsid w:val="000D38F2"/>
    <w:rsid w:val="000D3CB3"/>
    <w:rsid w:val="000E0EBD"/>
    <w:rsid w:val="000E1C4C"/>
    <w:rsid w:val="000E2C37"/>
    <w:rsid w:val="000E41D0"/>
    <w:rsid w:val="000E68BD"/>
    <w:rsid w:val="000F02E6"/>
    <w:rsid w:val="000F21CC"/>
    <w:rsid w:val="000F5928"/>
    <w:rsid w:val="00100BFF"/>
    <w:rsid w:val="00101D0C"/>
    <w:rsid w:val="00104ADF"/>
    <w:rsid w:val="001070BE"/>
    <w:rsid w:val="00107F19"/>
    <w:rsid w:val="001122D4"/>
    <w:rsid w:val="00112655"/>
    <w:rsid w:val="001137DE"/>
    <w:rsid w:val="0011433A"/>
    <w:rsid w:val="001164CA"/>
    <w:rsid w:val="00116F5C"/>
    <w:rsid w:val="00117189"/>
    <w:rsid w:val="001172F7"/>
    <w:rsid w:val="00121675"/>
    <w:rsid w:val="00124497"/>
    <w:rsid w:val="001323A9"/>
    <w:rsid w:val="00133524"/>
    <w:rsid w:val="00134DA6"/>
    <w:rsid w:val="001352B3"/>
    <w:rsid w:val="001408A8"/>
    <w:rsid w:val="00141EE7"/>
    <w:rsid w:val="00146725"/>
    <w:rsid w:val="00147FF4"/>
    <w:rsid w:val="00150ACA"/>
    <w:rsid w:val="00150EBC"/>
    <w:rsid w:val="00151530"/>
    <w:rsid w:val="00155414"/>
    <w:rsid w:val="001631AB"/>
    <w:rsid w:val="00163EF4"/>
    <w:rsid w:val="0016553A"/>
    <w:rsid w:val="0017228C"/>
    <w:rsid w:val="00175DE9"/>
    <w:rsid w:val="001808FC"/>
    <w:rsid w:val="00180B77"/>
    <w:rsid w:val="00190F2B"/>
    <w:rsid w:val="00193267"/>
    <w:rsid w:val="00194715"/>
    <w:rsid w:val="00197B2E"/>
    <w:rsid w:val="001A44D6"/>
    <w:rsid w:val="001A5F9D"/>
    <w:rsid w:val="001B0DF8"/>
    <w:rsid w:val="001B4AFB"/>
    <w:rsid w:val="001B4BC8"/>
    <w:rsid w:val="001B6E85"/>
    <w:rsid w:val="001B75B6"/>
    <w:rsid w:val="001C1883"/>
    <w:rsid w:val="001C4C16"/>
    <w:rsid w:val="001C554A"/>
    <w:rsid w:val="001D0069"/>
    <w:rsid w:val="001D08C1"/>
    <w:rsid w:val="001D3A4C"/>
    <w:rsid w:val="001D5A34"/>
    <w:rsid w:val="001E05B8"/>
    <w:rsid w:val="001E117E"/>
    <w:rsid w:val="001E33BD"/>
    <w:rsid w:val="001F1F63"/>
    <w:rsid w:val="001F2D50"/>
    <w:rsid w:val="001F32DD"/>
    <w:rsid w:val="001F4D11"/>
    <w:rsid w:val="00200B8B"/>
    <w:rsid w:val="0020124A"/>
    <w:rsid w:val="0020152C"/>
    <w:rsid w:val="00201BE4"/>
    <w:rsid w:val="00210837"/>
    <w:rsid w:val="002127C8"/>
    <w:rsid w:val="002148C3"/>
    <w:rsid w:val="00216805"/>
    <w:rsid w:val="002206A2"/>
    <w:rsid w:val="00220CBC"/>
    <w:rsid w:val="00221DC0"/>
    <w:rsid w:val="002258C7"/>
    <w:rsid w:val="00226142"/>
    <w:rsid w:val="00226344"/>
    <w:rsid w:val="0022673D"/>
    <w:rsid w:val="002277D0"/>
    <w:rsid w:val="00231E8B"/>
    <w:rsid w:val="00236AE6"/>
    <w:rsid w:val="00236CD6"/>
    <w:rsid w:val="00236CD9"/>
    <w:rsid w:val="002374F1"/>
    <w:rsid w:val="0024005C"/>
    <w:rsid w:val="002414A0"/>
    <w:rsid w:val="00244735"/>
    <w:rsid w:val="0024729A"/>
    <w:rsid w:val="0025544B"/>
    <w:rsid w:val="002564B9"/>
    <w:rsid w:val="00257EE4"/>
    <w:rsid w:val="00262978"/>
    <w:rsid w:val="00265E45"/>
    <w:rsid w:val="002679AF"/>
    <w:rsid w:val="00270C95"/>
    <w:rsid w:val="00276C8D"/>
    <w:rsid w:val="002824E0"/>
    <w:rsid w:val="00282A58"/>
    <w:rsid w:val="002830C0"/>
    <w:rsid w:val="0028368D"/>
    <w:rsid w:val="0028731C"/>
    <w:rsid w:val="00292FC7"/>
    <w:rsid w:val="002979A8"/>
    <w:rsid w:val="00297A94"/>
    <w:rsid w:val="002A163E"/>
    <w:rsid w:val="002A2721"/>
    <w:rsid w:val="002A39EB"/>
    <w:rsid w:val="002A6917"/>
    <w:rsid w:val="002A6AF1"/>
    <w:rsid w:val="002A70D0"/>
    <w:rsid w:val="002B5E87"/>
    <w:rsid w:val="002B75E5"/>
    <w:rsid w:val="002C1246"/>
    <w:rsid w:val="002C36EA"/>
    <w:rsid w:val="002D230D"/>
    <w:rsid w:val="002D27A3"/>
    <w:rsid w:val="002D60C9"/>
    <w:rsid w:val="002D69D2"/>
    <w:rsid w:val="002D7BA1"/>
    <w:rsid w:val="002E2B39"/>
    <w:rsid w:val="002E47B5"/>
    <w:rsid w:val="002E724A"/>
    <w:rsid w:val="002E7932"/>
    <w:rsid w:val="002F37DD"/>
    <w:rsid w:val="002F55FA"/>
    <w:rsid w:val="002F6190"/>
    <w:rsid w:val="002F7E0F"/>
    <w:rsid w:val="002F7FFB"/>
    <w:rsid w:val="003069B2"/>
    <w:rsid w:val="00306E05"/>
    <w:rsid w:val="00311BD7"/>
    <w:rsid w:val="00315EEE"/>
    <w:rsid w:val="00316EB8"/>
    <w:rsid w:val="00321B7C"/>
    <w:rsid w:val="00323115"/>
    <w:rsid w:val="0032418B"/>
    <w:rsid w:val="00336500"/>
    <w:rsid w:val="00337DA0"/>
    <w:rsid w:val="00342810"/>
    <w:rsid w:val="00344CF8"/>
    <w:rsid w:val="00350C61"/>
    <w:rsid w:val="003514EC"/>
    <w:rsid w:val="0036022D"/>
    <w:rsid w:val="00361319"/>
    <w:rsid w:val="00367C7A"/>
    <w:rsid w:val="003716E6"/>
    <w:rsid w:val="00392FF0"/>
    <w:rsid w:val="00393C86"/>
    <w:rsid w:val="00394B54"/>
    <w:rsid w:val="0039658D"/>
    <w:rsid w:val="00397ACB"/>
    <w:rsid w:val="003A58A9"/>
    <w:rsid w:val="003B07E8"/>
    <w:rsid w:val="003B325B"/>
    <w:rsid w:val="003C08F5"/>
    <w:rsid w:val="003C1948"/>
    <w:rsid w:val="003C2AFA"/>
    <w:rsid w:val="003C4462"/>
    <w:rsid w:val="003C5759"/>
    <w:rsid w:val="003C5FFC"/>
    <w:rsid w:val="003C77E9"/>
    <w:rsid w:val="003C7BBF"/>
    <w:rsid w:val="003D0505"/>
    <w:rsid w:val="003D4771"/>
    <w:rsid w:val="003D522B"/>
    <w:rsid w:val="003D605B"/>
    <w:rsid w:val="003D7669"/>
    <w:rsid w:val="003D7AE9"/>
    <w:rsid w:val="003E7101"/>
    <w:rsid w:val="003F7B73"/>
    <w:rsid w:val="00404C3A"/>
    <w:rsid w:val="004055DE"/>
    <w:rsid w:val="004116E3"/>
    <w:rsid w:val="00416C9F"/>
    <w:rsid w:val="004170F1"/>
    <w:rsid w:val="00417ED3"/>
    <w:rsid w:val="00421CAB"/>
    <w:rsid w:val="00422472"/>
    <w:rsid w:val="00425D40"/>
    <w:rsid w:val="00433650"/>
    <w:rsid w:val="00437293"/>
    <w:rsid w:val="0043769C"/>
    <w:rsid w:val="0043791B"/>
    <w:rsid w:val="004419D8"/>
    <w:rsid w:val="00442F3C"/>
    <w:rsid w:val="00444BDF"/>
    <w:rsid w:val="00447D84"/>
    <w:rsid w:val="00452A7B"/>
    <w:rsid w:val="004555D7"/>
    <w:rsid w:val="00462ABF"/>
    <w:rsid w:val="00467D75"/>
    <w:rsid w:val="00470422"/>
    <w:rsid w:val="004721DF"/>
    <w:rsid w:val="00476F01"/>
    <w:rsid w:val="00477494"/>
    <w:rsid w:val="00481923"/>
    <w:rsid w:val="00483085"/>
    <w:rsid w:val="00493757"/>
    <w:rsid w:val="004A0953"/>
    <w:rsid w:val="004A153D"/>
    <w:rsid w:val="004A1F29"/>
    <w:rsid w:val="004A4C04"/>
    <w:rsid w:val="004A5625"/>
    <w:rsid w:val="004A6F1D"/>
    <w:rsid w:val="004B49AD"/>
    <w:rsid w:val="004B64F4"/>
    <w:rsid w:val="004B65CB"/>
    <w:rsid w:val="004C21C9"/>
    <w:rsid w:val="004C5B97"/>
    <w:rsid w:val="004D3FF2"/>
    <w:rsid w:val="004D61C6"/>
    <w:rsid w:val="004E73A4"/>
    <w:rsid w:val="00501D8A"/>
    <w:rsid w:val="0050363D"/>
    <w:rsid w:val="00505E00"/>
    <w:rsid w:val="00507364"/>
    <w:rsid w:val="00507DF4"/>
    <w:rsid w:val="00507F2E"/>
    <w:rsid w:val="0051004A"/>
    <w:rsid w:val="00512D84"/>
    <w:rsid w:val="00520FD5"/>
    <w:rsid w:val="00521804"/>
    <w:rsid w:val="00521E97"/>
    <w:rsid w:val="005223FA"/>
    <w:rsid w:val="0052546D"/>
    <w:rsid w:val="0052681A"/>
    <w:rsid w:val="00532BA1"/>
    <w:rsid w:val="00535894"/>
    <w:rsid w:val="00536C1F"/>
    <w:rsid w:val="00540446"/>
    <w:rsid w:val="00541675"/>
    <w:rsid w:val="005422EE"/>
    <w:rsid w:val="005436DB"/>
    <w:rsid w:val="00543D18"/>
    <w:rsid w:val="005442D1"/>
    <w:rsid w:val="0054455D"/>
    <w:rsid w:val="00550821"/>
    <w:rsid w:val="0055160F"/>
    <w:rsid w:val="0055167C"/>
    <w:rsid w:val="0055544C"/>
    <w:rsid w:val="00557DA1"/>
    <w:rsid w:val="00560962"/>
    <w:rsid w:val="00561DCA"/>
    <w:rsid w:val="005640FF"/>
    <w:rsid w:val="00565EBB"/>
    <w:rsid w:val="005677DF"/>
    <w:rsid w:val="00581714"/>
    <w:rsid w:val="00585BB0"/>
    <w:rsid w:val="00587C5A"/>
    <w:rsid w:val="005920C5"/>
    <w:rsid w:val="00597482"/>
    <w:rsid w:val="005A03BC"/>
    <w:rsid w:val="005A3373"/>
    <w:rsid w:val="005A4C1E"/>
    <w:rsid w:val="005A6B97"/>
    <w:rsid w:val="005A6D13"/>
    <w:rsid w:val="005A7576"/>
    <w:rsid w:val="005B1191"/>
    <w:rsid w:val="005B1221"/>
    <w:rsid w:val="005B2919"/>
    <w:rsid w:val="005B7E1E"/>
    <w:rsid w:val="005C08B9"/>
    <w:rsid w:val="005C1D7A"/>
    <w:rsid w:val="005C4965"/>
    <w:rsid w:val="005D3486"/>
    <w:rsid w:val="005D428A"/>
    <w:rsid w:val="005D49A6"/>
    <w:rsid w:val="005D6045"/>
    <w:rsid w:val="005D612E"/>
    <w:rsid w:val="005E1240"/>
    <w:rsid w:val="005E296C"/>
    <w:rsid w:val="005E40AC"/>
    <w:rsid w:val="005E584A"/>
    <w:rsid w:val="005F13FE"/>
    <w:rsid w:val="005F199F"/>
    <w:rsid w:val="005F316C"/>
    <w:rsid w:val="005F5F92"/>
    <w:rsid w:val="005F6E0F"/>
    <w:rsid w:val="00600F69"/>
    <w:rsid w:val="00601C58"/>
    <w:rsid w:val="006029FF"/>
    <w:rsid w:val="00603BBC"/>
    <w:rsid w:val="006161A0"/>
    <w:rsid w:val="006177BD"/>
    <w:rsid w:val="00626467"/>
    <w:rsid w:val="0062650C"/>
    <w:rsid w:val="006322F1"/>
    <w:rsid w:val="00636C28"/>
    <w:rsid w:val="00636E17"/>
    <w:rsid w:val="00637DEA"/>
    <w:rsid w:val="00643B74"/>
    <w:rsid w:val="006512C2"/>
    <w:rsid w:val="006536A8"/>
    <w:rsid w:val="006712DB"/>
    <w:rsid w:val="00673682"/>
    <w:rsid w:val="006749D5"/>
    <w:rsid w:val="00676F4E"/>
    <w:rsid w:val="00680C40"/>
    <w:rsid w:val="00681A9F"/>
    <w:rsid w:val="006822F8"/>
    <w:rsid w:val="00683AD2"/>
    <w:rsid w:val="0069161E"/>
    <w:rsid w:val="006926D2"/>
    <w:rsid w:val="00693591"/>
    <w:rsid w:val="00693955"/>
    <w:rsid w:val="00695BBB"/>
    <w:rsid w:val="00695BCD"/>
    <w:rsid w:val="00696878"/>
    <w:rsid w:val="006A15D3"/>
    <w:rsid w:val="006A3FC9"/>
    <w:rsid w:val="006A42AA"/>
    <w:rsid w:val="006A681A"/>
    <w:rsid w:val="006A6FDB"/>
    <w:rsid w:val="006B19CF"/>
    <w:rsid w:val="006B1FD9"/>
    <w:rsid w:val="006B7B71"/>
    <w:rsid w:val="006C088B"/>
    <w:rsid w:val="006C095B"/>
    <w:rsid w:val="006C17F0"/>
    <w:rsid w:val="006C51B7"/>
    <w:rsid w:val="006C73A6"/>
    <w:rsid w:val="006E17FF"/>
    <w:rsid w:val="006E3BB2"/>
    <w:rsid w:val="006E62CA"/>
    <w:rsid w:val="006E6A1E"/>
    <w:rsid w:val="006E6DEA"/>
    <w:rsid w:val="006E74D8"/>
    <w:rsid w:val="006F13D1"/>
    <w:rsid w:val="00707C2A"/>
    <w:rsid w:val="00707CDF"/>
    <w:rsid w:val="00712D7C"/>
    <w:rsid w:val="00716C10"/>
    <w:rsid w:val="00727E99"/>
    <w:rsid w:val="0073247F"/>
    <w:rsid w:val="00742DC4"/>
    <w:rsid w:val="00745742"/>
    <w:rsid w:val="00751924"/>
    <w:rsid w:val="00751A0F"/>
    <w:rsid w:val="007561D4"/>
    <w:rsid w:val="007623BF"/>
    <w:rsid w:val="00764F8A"/>
    <w:rsid w:val="007665BE"/>
    <w:rsid w:val="0076758C"/>
    <w:rsid w:val="00767BFF"/>
    <w:rsid w:val="007750E1"/>
    <w:rsid w:val="00775B9F"/>
    <w:rsid w:val="00775BDC"/>
    <w:rsid w:val="0078328A"/>
    <w:rsid w:val="00783421"/>
    <w:rsid w:val="007843F0"/>
    <w:rsid w:val="00784A01"/>
    <w:rsid w:val="00787EE0"/>
    <w:rsid w:val="00791E4E"/>
    <w:rsid w:val="00794E16"/>
    <w:rsid w:val="00796497"/>
    <w:rsid w:val="007A1ACC"/>
    <w:rsid w:val="007A4899"/>
    <w:rsid w:val="007A6B8B"/>
    <w:rsid w:val="007B00A1"/>
    <w:rsid w:val="007B46D5"/>
    <w:rsid w:val="007C1DCF"/>
    <w:rsid w:val="007C20E4"/>
    <w:rsid w:val="007C2FC3"/>
    <w:rsid w:val="007C6B74"/>
    <w:rsid w:val="007D6661"/>
    <w:rsid w:val="007E66FA"/>
    <w:rsid w:val="007E6808"/>
    <w:rsid w:val="007E6E69"/>
    <w:rsid w:val="007F067C"/>
    <w:rsid w:val="007F18DC"/>
    <w:rsid w:val="007F1AFC"/>
    <w:rsid w:val="007F1D59"/>
    <w:rsid w:val="007F416B"/>
    <w:rsid w:val="007F4277"/>
    <w:rsid w:val="007F7860"/>
    <w:rsid w:val="007F7924"/>
    <w:rsid w:val="008027CB"/>
    <w:rsid w:val="00811002"/>
    <w:rsid w:val="00812DB1"/>
    <w:rsid w:val="00813892"/>
    <w:rsid w:val="008206E5"/>
    <w:rsid w:val="0082197B"/>
    <w:rsid w:val="0082284A"/>
    <w:rsid w:val="00822AE5"/>
    <w:rsid w:val="00826233"/>
    <w:rsid w:val="00833CFD"/>
    <w:rsid w:val="00840B26"/>
    <w:rsid w:val="00842804"/>
    <w:rsid w:val="00843683"/>
    <w:rsid w:val="00845615"/>
    <w:rsid w:val="0084640A"/>
    <w:rsid w:val="00847917"/>
    <w:rsid w:val="00861773"/>
    <w:rsid w:val="00865CC8"/>
    <w:rsid w:val="00872069"/>
    <w:rsid w:val="00881DDF"/>
    <w:rsid w:val="00881E6F"/>
    <w:rsid w:val="008847F2"/>
    <w:rsid w:val="00885F02"/>
    <w:rsid w:val="008866B8"/>
    <w:rsid w:val="00887BF3"/>
    <w:rsid w:val="00893DE2"/>
    <w:rsid w:val="0089797D"/>
    <w:rsid w:val="008A0B64"/>
    <w:rsid w:val="008B4E7F"/>
    <w:rsid w:val="008B4EA5"/>
    <w:rsid w:val="008B571F"/>
    <w:rsid w:val="008C62BA"/>
    <w:rsid w:val="008C69A8"/>
    <w:rsid w:val="008D009E"/>
    <w:rsid w:val="008D1AB9"/>
    <w:rsid w:val="008D338B"/>
    <w:rsid w:val="008D3B90"/>
    <w:rsid w:val="008D4117"/>
    <w:rsid w:val="008D6AEE"/>
    <w:rsid w:val="008E06A8"/>
    <w:rsid w:val="008F0263"/>
    <w:rsid w:val="008F2937"/>
    <w:rsid w:val="008F41B8"/>
    <w:rsid w:val="008F7802"/>
    <w:rsid w:val="008F7C4C"/>
    <w:rsid w:val="00900F35"/>
    <w:rsid w:val="00903E85"/>
    <w:rsid w:val="00905519"/>
    <w:rsid w:val="009105A9"/>
    <w:rsid w:val="00914F2C"/>
    <w:rsid w:val="00915E20"/>
    <w:rsid w:val="0092141B"/>
    <w:rsid w:val="00932F51"/>
    <w:rsid w:val="0093787E"/>
    <w:rsid w:val="0094361B"/>
    <w:rsid w:val="00943790"/>
    <w:rsid w:val="009473CB"/>
    <w:rsid w:val="00950BFF"/>
    <w:rsid w:val="009530AF"/>
    <w:rsid w:val="009552C4"/>
    <w:rsid w:val="00956200"/>
    <w:rsid w:val="00960F45"/>
    <w:rsid w:val="00965C66"/>
    <w:rsid w:val="00970631"/>
    <w:rsid w:val="00970898"/>
    <w:rsid w:val="009872DF"/>
    <w:rsid w:val="00987D48"/>
    <w:rsid w:val="00992BBF"/>
    <w:rsid w:val="00994BA7"/>
    <w:rsid w:val="00995D2D"/>
    <w:rsid w:val="0099736B"/>
    <w:rsid w:val="009A059F"/>
    <w:rsid w:val="009A304D"/>
    <w:rsid w:val="009B087F"/>
    <w:rsid w:val="009B551E"/>
    <w:rsid w:val="009B63A4"/>
    <w:rsid w:val="009B6632"/>
    <w:rsid w:val="009B7295"/>
    <w:rsid w:val="009C7A96"/>
    <w:rsid w:val="009D1ED6"/>
    <w:rsid w:val="009D37AB"/>
    <w:rsid w:val="009D7AAD"/>
    <w:rsid w:val="009E211E"/>
    <w:rsid w:val="009E2C5C"/>
    <w:rsid w:val="009E4D2E"/>
    <w:rsid w:val="009E515E"/>
    <w:rsid w:val="009F09F4"/>
    <w:rsid w:val="009F11DB"/>
    <w:rsid w:val="009F3F94"/>
    <w:rsid w:val="009F516D"/>
    <w:rsid w:val="009F6F1E"/>
    <w:rsid w:val="00A0186B"/>
    <w:rsid w:val="00A03FCE"/>
    <w:rsid w:val="00A0528A"/>
    <w:rsid w:val="00A05449"/>
    <w:rsid w:val="00A06993"/>
    <w:rsid w:val="00A10AB5"/>
    <w:rsid w:val="00A12D83"/>
    <w:rsid w:val="00A13566"/>
    <w:rsid w:val="00A15F37"/>
    <w:rsid w:val="00A200BA"/>
    <w:rsid w:val="00A2497F"/>
    <w:rsid w:val="00A27E1E"/>
    <w:rsid w:val="00A34788"/>
    <w:rsid w:val="00A3764A"/>
    <w:rsid w:val="00A411C9"/>
    <w:rsid w:val="00A50763"/>
    <w:rsid w:val="00A5087F"/>
    <w:rsid w:val="00A52007"/>
    <w:rsid w:val="00A5528C"/>
    <w:rsid w:val="00A553FF"/>
    <w:rsid w:val="00A578E9"/>
    <w:rsid w:val="00A57B40"/>
    <w:rsid w:val="00A63A4D"/>
    <w:rsid w:val="00A641E3"/>
    <w:rsid w:val="00A643CC"/>
    <w:rsid w:val="00A6461F"/>
    <w:rsid w:val="00A6582D"/>
    <w:rsid w:val="00A673E7"/>
    <w:rsid w:val="00A70E35"/>
    <w:rsid w:val="00A73637"/>
    <w:rsid w:val="00A75489"/>
    <w:rsid w:val="00A77399"/>
    <w:rsid w:val="00A85784"/>
    <w:rsid w:val="00A91A83"/>
    <w:rsid w:val="00A95D40"/>
    <w:rsid w:val="00A96DC6"/>
    <w:rsid w:val="00AA58AD"/>
    <w:rsid w:val="00AB315C"/>
    <w:rsid w:val="00AB3706"/>
    <w:rsid w:val="00AB7EB3"/>
    <w:rsid w:val="00AC2960"/>
    <w:rsid w:val="00AC2E40"/>
    <w:rsid w:val="00AC3E70"/>
    <w:rsid w:val="00AC5A42"/>
    <w:rsid w:val="00AE0C64"/>
    <w:rsid w:val="00AE15AA"/>
    <w:rsid w:val="00AE1EB5"/>
    <w:rsid w:val="00AE7CEE"/>
    <w:rsid w:val="00AF4BEE"/>
    <w:rsid w:val="00AF4C49"/>
    <w:rsid w:val="00AF6434"/>
    <w:rsid w:val="00AF6538"/>
    <w:rsid w:val="00B0569B"/>
    <w:rsid w:val="00B1044D"/>
    <w:rsid w:val="00B1553E"/>
    <w:rsid w:val="00B16E25"/>
    <w:rsid w:val="00B2290F"/>
    <w:rsid w:val="00B30E2A"/>
    <w:rsid w:val="00B3411E"/>
    <w:rsid w:val="00B34BC2"/>
    <w:rsid w:val="00B35A05"/>
    <w:rsid w:val="00B35B13"/>
    <w:rsid w:val="00B37B8C"/>
    <w:rsid w:val="00B41B5C"/>
    <w:rsid w:val="00B434A5"/>
    <w:rsid w:val="00B46B72"/>
    <w:rsid w:val="00B47D18"/>
    <w:rsid w:val="00B50B9A"/>
    <w:rsid w:val="00B540BA"/>
    <w:rsid w:val="00B5504E"/>
    <w:rsid w:val="00B60363"/>
    <w:rsid w:val="00B615A3"/>
    <w:rsid w:val="00B667A3"/>
    <w:rsid w:val="00B66F45"/>
    <w:rsid w:val="00B671E2"/>
    <w:rsid w:val="00B70DB4"/>
    <w:rsid w:val="00B71AD3"/>
    <w:rsid w:val="00B72512"/>
    <w:rsid w:val="00B73FA8"/>
    <w:rsid w:val="00B74FFA"/>
    <w:rsid w:val="00B8038E"/>
    <w:rsid w:val="00B87F0E"/>
    <w:rsid w:val="00B9352B"/>
    <w:rsid w:val="00BA2F62"/>
    <w:rsid w:val="00BB1A74"/>
    <w:rsid w:val="00BB23DD"/>
    <w:rsid w:val="00BB50F6"/>
    <w:rsid w:val="00BB7236"/>
    <w:rsid w:val="00BC4879"/>
    <w:rsid w:val="00BD402E"/>
    <w:rsid w:val="00BD7130"/>
    <w:rsid w:val="00BD74AC"/>
    <w:rsid w:val="00BE08E6"/>
    <w:rsid w:val="00BE1C5A"/>
    <w:rsid w:val="00BF0A50"/>
    <w:rsid w:val="00BF27B2"/>
    <w:rsid w:val="00BF3FFA"/>
    <w:rsid w:val="00BF7C0B"/>
    <w:rsid w:val="00BF7DE1"/>
    <w:rsid w:val="00C00059"/>
    <w:rsid w:val="00C05A86"/>
    <w:rsid w:val="00C13528"/>
    <w:rsid w:val="00C149D8"/>
    <w:rsid w:val="00C162CF"/>
    <w:rsid w:val="00C16E8B"/>
    <w:rsid w:val="00C17D16"/>
    <w:rsid w:val="00C21725"/>
    <w:rsid w:val="00C225B9"/>
    <w:rsid w:val="00C22C69"/>
    <w:rsid w:val="00C40DAC"/>
    <w:rsid w:val="00C40DF0"/>
    <w:rsid w:val="00C41B66"/>
    <w:rsid w:val="00C44A26"/>
    <w:rsid w:val="00C53906"/>
    <w:rsid w:val="00C62273"/>
    <w:rsid w:val="00C66685"/>
    <w:rsid w:val="00C66FB5"/>
    <w:rsid w:val="00C74C67"/>
    <w:rsid w:val="00C82602"/>
    <w:rsid w:val="00C83239"/>
    <w:rsid w:val="00C83463"/>
    <w:rsid w:val="00C83C0C"/>
    <w:rsid w:val="00C83D45"/>
    <w:rsid w:val="00C86340"/>
    <w:rsid w:val="00C90406"/>
    <w:rsid w:val="00C94878"/>
    <w:rsid w:val="00C972E8"/>
    <w:rsid w:val="00CA1EEC"/>
    <w:rsid w:val="00CB3E9B"/>
    <w:rsid w:val="00CB44F9"/>
    <w:rsid w:val="00CC03FC"/>
    <w:rsid w:val="00CC1241"/>
    <w:rsid w:val="00CC14D0"/>
    <w:rsid w:val="00CC1EC5"/>
    <w:rsid w:val="00CD5041"/>
    <w:rsid w:val="00CD70BF"/>
    <w:rsid w:val="00CE02F7"/>
    <w:rsid w:val="00CE0924"/>
    <w:rsid w:val="00CE0F9C"/>
    <w:rsid w:val="00CE19E6"/>
    <w:rsid w:val="00CE1CF8"/>
    <w:rsid w:val="00CE253A"/>
    <w:rsid w:val="00CE3504"/>
    <w:rsid w:val="00CE3B94"/>
    <w:rsid w:val="00CE4007"/>
    <w:rsid w:val="00CE5974"/>
    <w:rsid w:val="00CF1E7F"/>
    <w:rsid w:val="00CF3A92"/>
    <w:rsid w:val="00D039A1"/>
    <w:rsid w:val="00D042B5"/>
    <w:rsid w:val="00D04BF9"/>
    <w:rsid w:val="00D07F43"/>
    <w:rsid w:val="00D12F9E"/>
    <w:rsid w:val="00D16952"/>
    <w:rsid w:val="00D16EEB"/>
    <w:rsid w:val="00D177BA"/>
    <w:rsid w:val="00D207A3"/>
    <w:rsid w:val="00D26B42"/>
    <w:rsid w:val="00D27B3F"/>
    <w:rsid w:val="00D34715"/>
    <w:rsid w:val="00D34ABD"/>
    <w:rsid w:val="00D34E18"/>
    <w:rsid w:val="00D354A0"/>
    <w:rsid w:val="00D3611E"/>
    <w:rsid w:val="00D363D3"/>
    <w:rsid w:val="00D37065"/>
    <w:rsid w:val="00D371BA"/>
    <w:rsid w:val="00D416FB"/>
    <w:rsid w:val="00D456A4"/>
    <w:rsid w:val="00D55DA6"/>
    <w:rsid w:val="00D5745F"/>
    <w:rsid w:val="00D661D4"/>
    <w:rsid w:val="00D6781B"/>
    <w:rsid w:val="00D67CE5"/>
    <w:rsid w:val="00D73447"/>
    <w:rsid w:val="00D760E3"/>
    <w:rsid w:val="00D83D23"/>
    <w:rsid w:val="00D86BA6"/>
    <w:rsid w:val="00D919AC"/>
    <w:rsid w:val="00D92D5E"/>
    <w:rsid w:val="00D9317A"/>
    <w:rsid w:val="00D93683"/>
    <w:rsid w:val="00D9502F"/>
    <w:rsid w:val="00D963CE"/>
    <w:rsid w:val="00D976EC"/>
    <w:rsid w:val="00DA0561"/>
    <w:rsid w:val="00DB3079"/>
    <w:rsid w:val="00DB4B9B"/>
    <w:rsid w:val="00DB7EEB"/>
    <w:rsid w:val="00DE00CE"/>
    <w:rsid w:val="00DE105E"/>
    <w:rsid w:val="00DE3140"/>
    <w:rsid w:val="00DE6EC6"/>
    <w:rsid w:val="00DE7B43"/>
    <w:rsid w:val="00DF2E37"/>
    <w:rsid w:val="00E01149"/>
    <w:rsid w:val="00E02B80"/>
    <w:rsid w:val="00E03884"/>
    <w:rsid w:val="00E06B7D"/>
    <w:rsid w:val="00E12A56"/>
    <w:rsid w:val="00E135AB"/>
    <w:rsid w:val="00E14B31"/>
    <w:rsid w:val="00E16092"/>
    <w:rsid w:val="00E218B0"/>
    <w:rsid w:val="00E22E5A"/>
    <w:rsid w:val="00E32877"/>
    <w:rsid w:val="00E32A20"/>
    <w:rsid w:val="00E37FB3"/>
    <w:rsid w:val="00E4549A"/>
    <w:rsid w:val="00E46006"/>
    <w:rsid w:val="00E4695C"/>
    <w:rsid w:val="00E51A31"/>
    <w:rsid w:val="00E536AB"/>
    <w:rsid w:val="00E66CF1"/>
    <w:rsid w:val="00E67BCE"/>
    <w:rsid w:val="00E701E8"/>
    <w:rsid w:val="00E707F4"/>
    <w:rsid w:val="00E75FB9"/>
    <w:rsid w:val="00E763F5"/>
    <w:rsid w:val="00E7673D"/>
    <w:rsid w:val="00E7780F"/>
    <w:rsid w:val="00E858DE"/>
    <w:rsid w:val="00E870D1"/>
    <w:rsid w:val="00E87426"/>
    <w:rsid w:val="00EA103E"/>
    <w:rsid w:val="00EA2BBB"/>
    <w:rsid w:val="00EA437E"/>
    <w:rsid w:val="00EA6F25"/>
    <w:rsid w:val="00EA6FC5"/>
    <w:rsid w:val="00EA785D"/>
    <w:rsid w:val="00EB1F45"/>
    <w:rsid w:val="00EC0394"/>
    <w:rsid w:val="00EC08F9"/>
    <w:rsid w:val="00EC0A90"/>
    <w:rsid w:val="00EC12F4"/>
    <w:rsid w:val="00EC4DB6"/>
    <w:rsid w:val="00EC50EF"/>
    <w:rsid w:val="00ED0044"/>
    <w:rsid w:val="00ED113B"/>
    <w:rsid w:val="00ED16A5"/>
    <w:rsid w:val="00ED3C4E"/>
    <w:rsid w:val="00ED5D54"/>
    <w:rsid w:val="00ED6DCB"/>
    <w:rsid w:val="00EE1D79"/>
    <w:rsid w:val="00EE22C1"/>
    <w:rsid w:val="00EE251B"/>
    <w:rsid w:val="00EE4AA7"/>
    <w:rsid w:val="00EE608C"/>
    <w:rsid w:val="00EE6C4E"/>
    <w:rsid w:val="00EE7CD7"/>
    <w:rsid w:val="00EF53DE"/>
    <w:rsid w:val="00EF5DD8"/>
    <w:rsid w:val="00EF6585"/>
    <w:rsid w:val="00F0008A"/>
    <w:rsid w:val="00F00ADD"/>
    <w:rsid w:val="00F00F9E"/>
    <w:rsid w:val="00F03FA0"/>
    <w:rsid w:val="00F112F8"/>
    <w:rsid w:val="00F15B5A"/>
    <w:rsid w:val="00F16FA9"/>
    <w:rsid w:val="00F1717E"/>
    <w:rsid w:val="00F22148"/>
    <w:rsid w:val="00F2222D"/>
    <w:rsid w:val="00F25EF0"/>
    <w:rsid w:val="00F30B2A"/>
    <w:rsid w:val="00F31B69"/>
    <w:rsid w:val="00F34497"/>
    <w:rsid w:val="00F35A48"/>
    <w:rsid w:val="00F379A2"/>
    <w:rsid w:val="00F458CB"/>
    <w:rsid w:val="00F46478"/>
    <w:rsid w:val="00F5210E"/>
    <w:rsid w:val="00F533FE"/>
    <w:rsid w:val="00F55AB0"/>
    <w:rsid w:val="00F608F8"/>
    <w:rsid w:val="00F63545"/>
    <w:rsid w:val="00F63828"/>
    <w:rsid w:val="00F65289"/>
    <w:rsid w:val="00F6675D"/>
    <w:rsid w:val="00F74C32"/>
    <w:rsid w:val="00F764C2"/>
    <w:rsid w:val="00F829A7"/>
    <w:rsid w:val="00F849B8"/>
    <w:rsid w:val="00F96B04"/>
    <w:rsid w:val="00FA5CBF"/>
    <w:rsid w:val="00FA62AB"/>
    <w:rsid w:val="00FA7B15"/>
    <w:rsid w:val="00FB2BF9"/>
    <w:rsid w:val="00FB4793"/>
    <w:rsid w:val="00FB5377"/>
    <w:rsid w:val="00FB6DB6"/>
    <w:rsid w:val="00FC64B8"/>
    <w:rsid w:val="00FC66A6"/>
    <w:rsid w:val="00FC6E34"/>
    <w:rsid w:val="00FD0F68"/>
    <w:rsid w:val="00FD42DC"/>
    <w:rsid w:val="00FE117D"/>
    <w:rsid w:val="00FE1B49"/>
    <w:rsid w:val="00FE2FC0"/>
    <w:rsid w:val="00FE38ED"/>
    <w:rsid w:val="00FE3A8E"/>
    <w:rsid w:val="00FF3DCE"/>
    <w:rsid w:val="00FF57EB"/>
    <w:rsid w:val="00FF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41C2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No List" w:uiPriority="99"/>
    <w:lsdException w:name="Table Web 3" w:semiHidden="0" w:unhideWhenUsed="0"/>
    <w:lsdException w:name="Balloon Text" w:uiPriority="99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A6FC5"/>
    <w:pPr>
      <w:spacing w:line="288" w:lineRule="auto"/>
      <w:ind w:firstLine="720"/>
      <w:jc w:val="both"/>
    </w:pPr>
    <w:rPr>
      <w:sz w:val="28"/>
    </w:rPr>
  </w:style>
  <w:style w:type="paragraph" w:styleId="1">
    <w:name w:val="heading 1"/>
    <w:basedOn w:val="a1"/>
    <w:next w:val="a1"/>
    <w:link w:val="10"/>
    <w:uiPriority w:val="9"/>
    <w:qFormat/>
    <w:rsid w:val="00F112F8"/>
    <w:pPr>
      <w:keepNext/>
      <w:keepLines/>
      <w:pageBreakBefore/>
      <w:numPr>
        <w:numId w:val="4"/>
      </w:numPr>
      <w:suppressAutoHyphens/>
      <w:spacing w:after="360" w:line="240" w:lineRule="auto"/>
      <w:jc w:val="left"/>
      <w:outlineLvl w:val="0"/>
    </w:pPr>
    <w:rPr>
      <w:rFonts w:cs="Arial"/>
      <w:b/>
      <w:bCs/>
      <w:caps/>
      <w:kern w:val="32"/>
      <w:sz w:val="32"/>
      <w:szCs w:val="28"/>
    </w:rPr>
  </w:style>
  <w:style w:type="paragraph" w:styleId="2">
    <w:name w:val="heading 2"/>
    <w:basedOn w:val="a1"/>
    <w:next w:val="a1"/>
    <w:link w:val="21"/>
    <w:uiPriority w:val="9"/>
    <w:qFormat/>
    <w:rsid w:val="00F96B04"/>
    <w:pPr>
      <w:keepNext/>
      <w:keepLines/>
      <w:numPr>
        <w:ilvl w:val="1"/>
        <w:numId w:val="4"/>
      </w:numPr>
      <w:suppressAutoHyphens/>
      <w:spacing w:before="240" w:after="240" w:line="240" w:lineRule="auto"/>
      <w:jc w:val="left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1"/>
    <w:next w:val="a1"/>
    <w:link w:val="30"/>
    <w:uiPriority w:val="9"/>
    <w:qFormat/>
    <w:rsid w:val="00F96B04"/>
    <w:pPr>
      <w:keepNext/>
      <w:keepLines/>
      <w:numPr>
        <w:ilvl w:val="2"/>
        <w:numId w:val="4"/>
      </w:numPr>
      <w:suppressAutoHyphens/>
      <w:spacing w:before="240" w:after="120" w:line="240" w:lineRule="auto"/>
      <w:outlineLvl w:val="2"/>
    </w:pPr>
    <w:rPr>
      <w:rFonts w:ascii="Arial" w:hAnsi="Arial" w:cs="Arial"/>
      <w:b/>
      <w:bCs/>
      <w:szCs w:val="26"/>
    </w:rPr>
  </w:style>
  <w:style w:type="paragraph" w:styleId="4">
    <w:name w:val="heading 4"/>
    <w:basedOn w:val="a1"/>
    <w:next w:val="a1"/>
    <w:link w:val="40"/>
    <w:uiPriority w:val="9"/>
    <w:qFormat/>
    <w:rsid w:val="00F96B0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i/>
      <w:sz w:val="24"/>
    </w:rPr>
  </w:style>
  <w:style w:type="paragraph" w:styleId="5">
    <w:name w:val="heading 5"/>
    <w:basedOn w:val="a1"/>
    <w:next w:val="a1"/>
    <w:link w:val="50"/>
    <w:uiPriority w:val="9"/>
    <w:qFormat/>
    <w:rsid w:val="00F96B04"/>
    <w:pPr>
      <w:tabs>
        <w:tab w:val="num" w:pos="1440"/>
      </w:tabs>
      <w:spacing w:before="240" w:after="60"/>
      <w:ind w:left="1008" w:hanging="1008"/>
      <w:outlineLvl w:val="4"/>
    </w:pPr>
    <w:rPr>
      <w:sz w:val="22"/>
    </w:rPr>
  </w:style>
  <w:style w:type="paragraph" w:styleId="6">
    <w:name w:val="heading 6"/>
    <w:basedOn w:val="a1"/>
    <w:next w:val="a1"/>
    <w:link w:val="60"/>
    <w:uiPriority w:val="9"/>
    <w:qFormat/>
    <w:rsid w:val="00F96B0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7">
    <w:name w:val="heading 7"/>
    <w:basedOn w:val="a1"/>
    <w:next w:val="a1"/>
    <w:link w:val="70"/>
    <w:uiPriority w:val="9"/>
    <w:qFormat/>
    <w:rsid w:val="00F96B0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link w:val="80"/>
    <w:uiPriority w:val="9"/>
    <w:qFormat/>
    <w:rsid w:val="00F96B0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link w:val="90"/>
    <w:uiPriority w:val="9"/>
    <w:qFormat/>
    <w:rsid w:val="00F96B0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rsid w:val="00F96B04"/>
    <w:rPr>
      <w:rFonts w:ascii="Arial" w:hAnsi="Arial" w:cs="Arial"/>
      <w:b/>
      <w:bCs/>
      <w:sz w:val="28"/>
      <w:szCs w:val="26"/>
    </w:rPr>
  </w:style>
  <w:style w:type="paragraph" w:customStyle="1" w:styleId="a">
    <w:name w:val="Название рисунка"/>
    <w:basedOn w:val="a1"/>
    <w:next w:val="a1"/>
    <w:link w:val="a5"/>
    <w:rsid w:val="00F96B04"/>
    <w:pPr>
      <w:keepLines/>
      <w:numPr>
        <w:numId w:val="1"/>
      </w:numPr>
      <w:suppressAutoHyphens/>
      <w:spacing w:after="360" w:line="240" w:lineRule="auto"/>
      <w:jc w:val="center"/>
    </w:pPr>
    <w:rPr>
      <w:szCs w:val="28"/>
    </w:rPr>
  </w:style>
  <w:style w:type="character" w:customStyle="1" w:styleId="a5">
    <w:name w:val="Название рисунка Знак"/>
    <w:basedOn w:val="a2"/>
    <w:link w:val="a"/>
    <w:rsid w:val="00F96B04"/>
    <w:rPr>
      <w:sz w:val="28"/>
      <w:szCs w:val="28"/>
    </w:rPr>
  </w:style>
  <w:style w:type="paragraph" w:customStyle="1" w:styleId="a0">
    <w:name w:val="Название таблицы"/>
    <w:basedOn w:val="a1"/>
    <w:next w:val="a1"/>
    <w:rsid w:val="00F96B04"/>
    <w:pPr>
      <w:keepNext/>
      <w:keepLines/>
      <w:numPr>
        <w:numId w:val="2"/>
      </w:numPr>
      <w:suppressAutoHyphens/>
      <w:spacing w:before="240" w:line="240" w:lineRule="auto"/>
      <w:ind w:left="1980" w:hanging="1980"/>
      <w:jc w:val="left"/>
    </w:pPr>
    <w:rPr>
      <w:szCs w:val="26"/>
    </w:rPr>
  </w:style>
  <w:style w:type="paragraph" w:customStyle="1" w:styleId="a6">
    <w:name w:val="Обычный с отступом"/>
    <w:basedOn w:val="a1"/>
    <w:next w:val="a1"/>
    <w:rsid w:val="00F96B04"/>
    <w:pPr>
      <w:spacing w:before="120"/>
    </w:pPr>
  </w:style>
  <w:style w:type="paragraph" w:styleId="11">
    <w:name w:val="toc 1"/>
    <w:basedOn w:val="a1"/>
    <w:next w:val="a1"/>
    <w:uiPriority w:val="39"/>
    <w:rsid w:val="00F96B04"/>
    <w:pPr>
      <w:tabs>
        <w:tab w:val="left" w:pos="284"/>
        <w:tab w:val="center" w:pos="9554"/>
      </w:tabs>
      <w:ind w:right="1134" w:firstLine="0"/>
      <w:jc w:val="left"/>
    </w:pPr>
    <w:rPr>
      <w:noProof/>
    </w:rPr>
  </w:style>
  <w:style w:type="paragraph" w:styleId="22">
    <w:name w:val="toc 2"/>
    <w:basedOn w:val="a1"/>
    <w:next w:val="a1"/>
    <w:uiPriority w:val="39"/>
    <w:rsid w:val="00F96B04"/>
    <w:pPr>
      <w:tabs>
        <w:tab w:val="left" w:pos="510"/>
        <w:tab w:val="center" w:pos="9554"/>
      </w:tabs>
      <w:ind w:right="1134" w:firstLine="0"/>
      <w:jc w:val="left"/>
    </w:pPr>
    <w:rPr>
      <w:noProof/>
      <w:szCs w:val="28"/>
    </w:rPr>
  </w:style>
  <w:style w:type="paragraph" w:styleId="31">
    <w:name w:val="toc 3"/>
    <w:basedOn w:val="a1"/>
    <w:next w:val="a1"/>
    <w:uiPriority w:val="39"/>
    <w:rsid w:val="00F96B04"/>
    <w:pPr>
      <w:tabs>
        <w:tab w:val="left" w:pos="737"/>
        <w:tab w:val="center" w:pos="9554"/>
      </w:tabs>
      <w:ind w:right="1134" w:firstLine="0"/>
      <w:jc w:val="left"/>
    </w:pPr>
  </w:style>
  <w:style w:type="paragraph" w:customStyle="1" w:styleId="a7">
    <w:name w:val="Рисунок"/>
    <w:basedOn w:val="a1"/>
    <w:next w:val="a"/>
    <w:link w:val="a8"/>
    <w:rsid w:val="00F96B04"/>
    <w:pPr>
      <w:keepNext/>
      <w:keepLines/>
      <w:widowControl w:val="0"/>
      <w:spacing w:before="240" w:after="240" w:line="240" w:lineRule="auto"/>
      <w:ind w:firstLine="0"/>
      <w:contextualSpacing/>
      <w:jc w:val="center"/>
    </w:pPr>
    <w:rPr>
      <w:noProof/>
    </w:rPr>
  </w:style>
  <w:style w:type="character" w:customStyle="1" w:styleId="a8">
    <w:name w:val="Рисунок Знак"/>
    <w:basedOn w:val="a2"/>
    <w:link w:val="a7"/>
    <w:rsid w:val="00F96B04"/>
    <w:rPr>
      <w:noProof/>
      <w:sz w:val="26"/>
      <w:lang w:val="ru-RU" w:eastAsia="ru-RU" w:bidi="ar-SA"/>
    </w:rPr>
  </w:style>
  <w:style w:type="paragraph" w:customStyle="1" w:styleId="-">
    <w:name w:val="-Список"/>
    <w:basedOn w:val="a1"/>
    <w:link w:val="-0"/>
    <w:rsid w:val="00F96B04"/>
    <w:pPr>
      <w:numPr>
        <w:numId w:val="3"/>
      </w:numPr>
      <w:ind w:firstLine="709"/>
    </w:pPr>
    <w:rPr>
      <w:szCs w:val="28"/>
    </w:rPr>
  </w:style>
  <w:style w:type="paragraph" w:customStyle="1" w:styleId="a9">
    <w:name w:val="Таблица"/>
    <w:basedOn w:val="a1"/>
    <w:link w:val="aa"/>
    <w:rsid w:val="00F96B04"/>
    <w:pPr>
      <w:suppressAutoHyphens/>
      <w:spacing w:line="240" w:lineRule="auto"/>
      <w:ind w:firstLine="0"/>
      <w:jc w:val="center"/>
    </w:pPr>
    <w:rPr>
      <w:sz w:val="24"/>
      <w:szCs w:val="26"/>
    </w:rPr>
  </w:style>
  <w:style w:type="character" w:customStyle="1" w:styleId="aa">
    <w:name w:val="Таблица Знак"/>
    <w:basedOn w:val="a2"/>
    <w:link w:val="a9"/>
    <w:rsid w:val="00F96B04"/>
    <w:rPr>
      <w:sz w:val="24"/>
      <w:szCs w:val="26"/>
      <w:lang w:val="ru-RU" w:eastAsia="ru-RU" w:bidi="ar-SA"/>
    </w:rPr>
  </w:style>
  <w:style w:type="paragraph" w:customStyle="1" w:styleId="ab">
    <w:name w:val="Формула"/>
    <w:basedOn w:val="a1"/>
    <w:next w:val="a1"/>
    <w:link w:val="ac"/>
    <w:rsid w:val="00F96B04"/>
    <w:pPr>
      <w:tabs>
        <w:tab w:val="center" w:pos="4820"/>
        <w:tab w:val="center" w:pos="9214"/>
      </w:tabs>
      <w:spacing w:before="240" w:after="240" w:line="240" w:lineRule="auto"/>
      <w:ind w:firstLine="0"/>
      <w:contextualSpacing/>
      <w:jc w:val="left"/>
    </w:pPr>
  </w:style>
  <w:style w:type="paragraph" w:styleId="ad">
    <w:name w:val="Document Map"/>
    <w:basedOn w:val="a1"/>
    <w:semiHidden/>
    <w:rsid w:val="00F96B04"/>
    <w:pPr>
      <w:shd w:val="clear" w:color="auto" w:fill="000080"/>
    </w:pPr>
    <w:rPr>
      <w:rFonts w:ascii="Tahoma" w:hAnsi="Tahoma" w:cs="Tahoma"/>
      <w:sz w:val="20"/>
    </w:rPr>
  </w:style>
  <w:style w:type="character" w:styleId="ae">
    <w:name w:val="Hyperlink"/>
    <w:basedOn w:val="a2"/>
    <w:uiPriority w:val="99"/>
    <w:rsid w:val="00F96B04"/>
    <w:rPr>
      <w:color w:val="0000FF"/>
      <w:u w:val="single"/>
    </w:rPr>
  </w:style>
  <w:style w:type="paragraph" w:styleId="20">
    <w:name w:val="List 2"/>
    <w:basedOn w:val="a1"/>
    <w:autoRedefine/>
    <w:rsid w:val="00AE15AA"/>
    <w:pPr>
      <w:numPr>
        <w:numId w:val="5"/>
      </w:numPr>
      <w:suppressAutoHyphens/>
      <w:spacing w:line="276" w:lineRule="auto"/>
      <w:ind w:left="709" w:firstLine="425"/>
    </w:pPr>
    <w:rPr>
      <w:bCs/>
      <w:snapToGrid w:val="0"/>
      <w:color w:val="000000" w:themeColor="text1"/>
      <w:szCs w:val="27"/>
    </w:rPr>
  </w:style>
  <w:style w:type="table" w:styleId="af">
    <w:name w:val="Table Grid"/>
    <w:basedOn w:val="a3"/>
    <w:rsid w:val="00F96B04"/>
    <w:pPr>
      <w:spacing w:line="360" w:lineRule="auto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age number"/>
    <w:basedOn w:val="af1"/>
    <w:rsid w:val="00F96B04"/>
    <w:rPr>
      <w:rFonts w:ascii="Times New Roman" w:hAnsi="Times New Roman"/>
      <w:dstrike w:val="0"/>
      <w:spacing w:val="0"/>
      <w:w w:val="100"/>
      <w:kern w:val="0"/>
      <w:position w:val="0"/>
      <w:sz w:val="28"/>
      <w:szCs w:val="28"/>
      <w:effect w:val="none"/>
      <w:vertAlign w:val="baseline"/>
    </w:rPr>
  </w:style>
  <w:style w:type="character" w:styleId="af1">
    <w:name w:val="footnote reference"/>
    <w:basedOn w:val="a2"/>
    <w:semiHidden/>
    <w:rsid w:val="00F96B04"/>
    <w:rPr>
      <w:vertAlign w:val="superscript"/>
    </w:rPr>
  </w:style>
  <w:style w:type="paragraph" w:styleId="af2">
    <w:name w:val="footer"/>
    <w:basedOn w:val="a1"/>
    <w:link w:val="af3"/>
    <w:uiPriority w:val="99"/>
    <w:rsid w:val="00F96B04"/>
    <w:pPr>
      <w:tabs>
        <w:tab w:val="center" w:pos="4677"/>
        <w:tab w:val="right" w:pos="9355"/>
      </w:tabs>
    </w:pPr>
  </w:style>
  <w:style w:type="paragraph" w:styleId="af4">
    <w:name w:val="header"/>
    <w:basedOn w:val="a1"/>
    <w:link w:val="af5"/>
    <w:uiPriority w:val="99"/>
    <w:rsid w:val="00F96B04"/>
    <w:pPr>
      <w:tabs>
        <w:tab w:val="center" w:pos="4677"/>
        <w:tab w:val="right" w:pos="9355"/>
      </w:tabs>
    </w:pPr>
  </w:style>
  <w:style w:type="paragraph" w:styleId="af6">
    <w:name w:val="Body Text"/>
    <w:basedOn w:val="a1"/>
    <w:link w:val="af7"/>
    <w:rsid w:val="00F96B04"/>
    <w:pPr>
      <w:ind w:left="709" w:right="-568" w:firstLine="0"/>
      <w:jc w:val="center"/>
      <w:outlineLvl w:val="2"/>
    </w:pPr>
    <w:rPr>
      <w:spacing w:val="-4"/>
      <w:szCs w:val="28"/>
    </w:rPr>
  </w:style>
  <w:style w:type="paragraph" w:customStyle="1" w:styleId="western">
    <w:name w:val="western"/>
    <w:basedOn w:val="a1"/>
    <w:rsid w:val="00F96B04"/>
    <w:pPr>
      <w:spacing w:before="100" w:beforeAutospacing="1" w:after="119" w:line="360" w:lineRule="auto"/>
      <w:ind w:firstLine="709"/>
      <w:jc w:val="left"/>
    </w:pPr>
    <w:rPr>
      <w:szCs w:val="28"/>
    </w:rPr>
  </w:style>
  <w:style w:type="paragraph" w:customStyle="1" w:styleId="af8">
    <w:name w:val="Экспликация формулы"/>
    <w:basedOn w:val="a1"/>
    <w:rsid w:val="00F96B04"/>
    <w:pPr>
      <w:spacing w:line="360" w:lineRule="auto"/>
      <w:ind w:firstLine="454"/>
    </w:pPr>
  </w:style>
  <w:style w:type="character" w:customStyle="1" w:styleId="-0">
    <w:name w:val="-Список Знак"/>
    <w:basedOn w:val="a2"/>
    <w:link w:val="-"/>
    <w:rsid w:val="00F96B04"/>
    <w:rPr>
      <w:sz w:val="28"/>
      <w:szCs w:val="28"/>
    </w:rPr>
  </w:style>
  <w:style w:type="character" w:styleId="af9">
    <w:name w:val="Strong"/>
    <w:basedOn w:val="a2"/>
    <w:uiPriority w:val="22"/>
    <w:qFormat/>
    <w:rsid w:val="00F96B04"/>
    <w:rPr>
      <w:b/>
      <w:bCs/>
    </w:rPr>
  </w:style>
  <w:style w:type="paragraph" w:styleId="afa">
    <w:name w:val="Balloon Text"/>
    <w:basedOn w:val="a1"/>
    <w:link w:val="afb"/>
    <w:uiPriority w:val="99"/>
    <w:rsid w:val="00220C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uiPriority w:val="99"/>
    <w:rsid w:val="00220CBC"/>
    <w:rPr>
      <w:rFonts w:ascii="Tahoma" w:hAnsi="Tahoma" w:cs="Tahoma"/>
      <w:sz w:val="16"/>
      <w:szCs w:val="16"/>
    </w:rPr>
  </w:style>
  <w:style w:type="paragraph" w:styleId="afc">
    <w:name w:val="TOC Heading"/>
    <w:basedOn w:val="1"/>
    <w:next w:val="a1"/>
    <w:uiPriority w:val="39"/>
    <w:unhideWhenUsed/>
    <w:qFormat/>
    <w:rsid w:val="002258C7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Cs w:val="32"/>
    </w:rPr>
  </w:style>
  <w:style w:type="character" w:styleId="afd">
    <w:name w:val="Placeholder Text"/>
    <w:basedOn w:val="a2"/>
    <w:uiPriority w:val="99"/>
    <w:semiHidden/>
    <w:rsid w:val="00C13528"/>
    <w:rPr>
      <w:color w:val="808080"/>
    </w:rPr>
  </w:style>
  <w:style w:type="paragraph" w:styleId="afe">
    <w:name w:val="List Paragraph"/>
    <w:basedOn w:val="a1"/>
    <w:uiPriority w:val="34"/>
    <w:qFormat/>
    <w:rsid w:val="00C74C67"/>
    <w:pPr>
      <w:ind w:left="720"/>
      <w:contextualSpacing/>
    </w:pPr>
  </w:style>
  <w:style w:type="character" w:styleId="aff">
    <w:name w:val="Emphasis"/>
    <w:basedOn w:val="a2"/>
    <w:qFormat/>
    <w:rsid w:val="00AE1EB5"/>
    <w:rPr>
      <w:i/>
      <w:iCs/>
    </w:rPr>
  </w:style>
  <w:style w:type="character" w:customStyle="1" w:styleId="af3">
    <w:name w:val="Нижний колонтитул Знак"/>
    <w:basedOn w:val="a2"/>
    <w:link w:val="af2"/>
    <w:uiPriority w:val="99"/>
    <w:rsid w:val="00141EE7"/>
    <w:rPr>
      <w:sz w:val="26"/>
    </w:rPr>
  </w:style>
  <w:style w:type="paragraph" w:customStyle="1" w:styleId="aff0">
    <w:name w:val="Курс.проект"/>
    <w:basedOn w:val="a1"/>
    <w:link w:val="aff1"/>
    <w:qFormat/>
    <w:rsid w:val="00FB6DB6"/>
    <w:pPr>
      <w:spacing w:line="360" w:lineRule="auto"/>
    </w:pPr>
  </w:style>
  <w:style w:type="character" w:customStyle="1" w:styleId="aff1">
    <w:name w:val="Курс.проект Знак"/>
    <w:basedOn w:val="a2"/>
    <w:link w:val="aff0"/>
    <w:rsid w:val="00FB6DB6"/>
    <w:rPr>
      <w:sz w:val="26"/>
    </w:rPr>
  </w:style>
  <w:style w:type="character" w:customStyle="1" w:styleId="apple-converted-space">
    <w:name w:val="apple-converted-space"/>
    <w:basedOn w:val="a2"/>
    <w:rsid w:val="006A6FDB"/>
  </w:style>
  <w:style w:type="paragraph" w:styleId="aff2">
    <w:name w:val="Normal (Web)"/>
    <w:basedOn w:val="a1"/>
    <w:uiPriority w:val="99"/>
    <w:unhideWhenUsed/>
    <w:rsid w:val="0084561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23">
    <w:name w:val="Таблица2"/>
    <w:basedOn w:val="a1"/>
    <w:link w:val="24"/>
    <w:autoRedefine/>
    <w:rsid w:val="00AB315C"/>
    <w:pPr>
      <w:tabs>
        <w:tab w:val="left" w:pos="2127"/>
      </w:tabs>
      <w:autoSpaceDE w:val="0"/>
      <w:autoSpaceDN w:val="0"/>
      <w:adjustRightInd w:val="0"/>
      <w:spacing w:line="240" w:lineRule="auto"/>
      <w:ind w:firstLine="0"/>
      <w:jc w:val="left"/>
    </w:pPr>
    <w:rPr>
      <w:noProof/>
      <w:sz w:val="32"/>
      <w:szCs w:val="32"/>
    </w:rPr>
  </w:style>
  <w:style w:type="character" w:customStyle="1" w:styleId="24">
    <w:name w:val="Таблица2 Знак"/>
    <w:basedOn w:val="a2"/>
    <w:link w:val="23"/>
    <w:locked/>
    <w:rsid w:val="00AB315C"/>
    <w:rPr>
      <w:noProof/>
      <w:sz w:val="32"/>
      <w:szCs w:val="32"/>
    </w:rPr>
  </w:style>
  <w:style w:type="character" w:customStyle="1" w:styleId="ac">
    <w:name w:val="Формула Знак"/>
    <w:basedOn w:val="a2"/>
    <w:link w:val="ab"/>
    <w:rsid w:val="009F3F94"/>
    <w:rPr>
      <w:sz w:val="26"/>
    </w:rPr>
  </w:style>
  <w:style w:type="character" w:customStyle="1" w:styleId="21">
    <w:name w:val="Заголовок 2 Знак"/>
    <w:basedOn w:val="a2"/>
    <w:link w:val="2"/>
    <w:uiPriority w:val="9"/>
    <w:rsid w:val="00C83463"/>
    <w:rPr>
      <w:rFonts w:ascii="Arial" w:hAnsi="Arial" w:cs="Arial"/>
      <w:b/>
      <w:bCs/>
      <w:iCs/>
      <w:sz w:val="28"/>
      <w:szCs w:val="28"/>
    </w:rPr>
  </w:style>
  <w:style w:type="paragraph" w:styleId="aff3">
    <w:name w:val="footnote text"/>
    <w:basedOn w:val="a1"/>
    <w:link w:val="aff4"/>
    <w:uiPriority w:val="99"/>
    <w:semiHidden/>
    <w:unhideWhenUsed/>
    <w:rsid w:val="008F2937"/>
    <w:pPr>
      <w:spacing w:line="240" w:lineRule="auto"/>
    </w:pPr>
    <w:rPr>
      <w:sz w:val="20"/>
    </w:rPr>
  </w:style>
  <w:style w:type="character" w:customStyle="1" w:styleId="aff4">
    <w:name w:val="Текст сноски Знак"/>
    <w:basedOn w:val="a2"/>
    <w:link w:val="aff3"/>
    <w:uiPriority w:val="99"/>
    <w:semiHidden/>
    <w:rsid w:val="008F2937"/>
  </w:style>
  <w:style w:type="character" w:styleId="aff5">
    <w:name w:val="annotation reference"/>
    <w:basedOn w:val="a2"/>
    <w:semiHidden/>
    <w:unhideWhenUsed/>
    <w:rsid w:val="000C1CC8"/>
    <w:rPr>
      <w:sz w:val="16"/>
      <w:szCs w:val="16"/>
    </w:rPr>
  </w:style>
  <w:style w:type="paragraph" w:styleId="aff6">
    <w:name w:val="annotation text"/>
    <w:basedOn w:val="a1"/>
    <w:link w:val="aff7"/>
    <w:semiHidden/>
    <w:unhideWhenUsed/>
    <w:rsid w:val="000C1CC8"/>
    <w:pPr>
      <w:spacing w:line="240" w:lineRule="auto"/>
    </w:pPr>
    <w:rPr>
      <w:sz w:val="20"/>
    </w:rPr>
  </w:style>
  <w:style w:type="character" w:customStyle="1" w:styleId="aff7">
    <w:name w:val="Текст примечания Знак"/>
    <w:basedOn w:val="a2"/>
    <w:link w:val="aff6"/>
    <w:semiHidden/>
    <w:rsid w:val="000C1CC8"/>
  </w:style>
  <w:style w:type="paragraph" w:styleId="aff8">
    <w:name w:val="annotation subject"/>
    <w:basedOn w:val="aff6"/>
    <w:next w:val="aff6"/>
    <w:link w:val="aff9"/>
    <w:semiHidden/>
    <w:unhideWhenUsed/>
    <w:rsid w:val="000C1CC8"/>
    <w:rPr>
      <w:b/>
      <w:bCs/>
    </w:rPr>
  </w:style>
  <w:style w:type="character" w:customStyle="1" w:styleId="aff9">
    <w:name w:val="Тема примечания Знак"/>
    <w:basedOn w:val="aff7"/>
    <w:link w:val="aff8"/>
    <w:semiHidden/>
    <w:rsid w:val="000C1CC8"/>
    <w:rPr>
      <w:b/>
      <w:bCs/>
    </w:rPr>
  </w:style>
  <w:style w:type="paragraph" w:styleId="affa">
    <w:name w:val="endnote text"/>
    <w:basedOn w:val="a1"/>
    <w:link w:val="affb"/>
    <w:semiHidden/>
    <w:unhideWhenUsed/>
    <w:rsid w:val="009B087F"/>
    <w:pPr>
      <w:spacing w:line="240" w:lineRule="auto"/>
    </w:pPr>
    <w:rPr>
      <w:sz w:val="20"/>
    </w:rPr>
  </w:style>
  <w:style w:type="character" w:customStyle="1" w:styleId="affb">
    <w:name w:val="Текст концевой сноски Знак"/>
    <w:basedOn w:val="a2"/>
    <w:link w:val="affa"/>
    <w:semiHidden/>
    <w:rsid w:val="009B087F"/>
  </w:style>
  <w:style w:type="character" w:styleId="affc">
    <w:name w:val="endnote reference"/>
    <w:basedOn w:val="a2"/>
    <w:semiHidden/>
    <w:unhideWhenUsed/>
    <w:rsid w:val="009B087F"/>
    <w:rPr>
      <w:vertAlign w:val="superscript"/>
    </w:rPr>
  </w:style>
  <w:style w:type="character" w:customStyle="1" w:styleId="50">
    <w:name w:val="Заголовок 5 Знак"/>
    <w:basedOn w:val="a2"/>
    <w:link w:val="5"/>
    <w:uiPriority w:val="9"/>
    <w:rsid w:val="005F6E0F"/>
    <w:rPr>
      <w:sz w:val="22"/>
    </w:rPr>
  </w:style>
  <w:style w:type="paragraph" w:customStyle="1" w:styleId="affd">
    <w:name w:val="Подрис"/>
    <w:basedOn w:val="a"/>
    <w:link w:val="affe"/>
    <w:autoRedefine/>
    <w:rsid w:val="007E6E69"/>
    <w:pPr>
      <w:keepLines w:val="0"/>
      <w:widowControl w:val="0"/>
      <w:numPr>
        <w:numId w:val="0"/>
      </w:numPr>
      <w:autoSpaceDE w:val="0"/>
      <w:autoSpaceDN w:val="0"/>
      <w:adjustRightInd w:val="0"/>
      <w:spacing w:after="240"/>
    </w:pPr>
    <w:rPr>
      <w:noProof/>
      <w:szCs w:val="32"/>
    </w:rPr>
  </w:style>
  <w:style w:type="character" w:customStyle="1" w:styleId="affe">
    <w:name w:val="Подрис Знак"/>
    <w:basedOn w:val="a8"/>
    <w:link w:val="affd"/>
    <w:rsid w:val="007E6E69"/>
    <w:rPr>
      <w:noProof/>
      <w:sz w:val="28"/>
      <w:szCs w:val="32"/>
      <w:lang w:val="ru-RU" w:eastAsia="ru-RU" w:bidi="ar-SA"/>
    </w:rPr>
  </w:style>
  <w:style w:type="paragraph" w:styleId="afff">
    <w:name w:val="Title"/>
    <w:basedOn w:val="a1"/>
    <w:next w:val="a1"/>
    <w:link w:val="afff0"/>
    <w:qFormat/>
    <w:rsid w:val="00F112F8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fff0">
    <w:name w:val="Название Знак"/>
    <w:basedOn w:val="a2"/>
    <w:link w:val="afff"/>
    <w:rsid w:val="00F112F8"/>
    <w:rPr>
      <w:rFonts w:eastAsiaTheme="majorEastAsia" w:cstheme="majorBidi"/>
      <w:b/>
      <w:spacing w:val="-10"/>
      <w:kern w:val="28"/>
      <w:sz w:val="32"/>
      <w:szCs w:val="56"/>
    </w:rPr>
  </w:style>
  <w:style w:type="paragraph" w:customStyle="1" w:styleId="afff1">
    <w:name w:val="Абзац"/>
    <w:basedOn w:val="a1"/>
    <w:next w:val="a1"/>
    <w:autoRedefine/>
    <w:rsid w:val="006177BD"/>
    <w:pPr>
      <w:widowControl w:val="0"/>
      <w:autoSpaceDE w:val="0"/>
      <w:autoSpaceDN w:val="0"/>
      <w:adjustRightInd w:val="0"/>
      <w:spacing w:before="120" w:line="240" w:lineRule="auto"/>
    </w:pPr>
    <w:rPr>
      <w:sz w:val="32"/>
      <w:szCs w:val="32"/>
    </w:rPr>
  </w:style>
  <w:style w:type="character" w:customStyle="1" w:styleId="10">
    <w:name w:val="Заголовок 1 Знак"/>
    <w:basedOn w:val="a2"/>
    <w:link w:val="1"/>
    <w:uiPriority w:val="9"/>
    <w:rsid w:val="00F112F8"/>
    <w:rPr>
      <w:rFonts w:cs="Arial"/>
      <w:b/>
      <w:bCs/>
      <w:caps/>
      <w:kern w:val="32"/>
      <w:sz w:val="32"/>
      <w:szCs w:val="28"/>
    </w:rPr>
  </w:style>
  <w:style w:type="character" w:customStyle="1" w:styleId="40">
    <w:name w:val="Заголовок 4 Знак"/>
    <w:basedOn w:val="a2"/>
    <w:link w:val="4"/>
    <w:uiPriority w:val="9"/>
    <w:rsid w:val="009B6632"/>
    <w:rPr>
      <w:rFonts w:ascii="Arial" w:hAnsi="Arial"/>
      <w:i/>
      <w:sz w:val="24"/>
    </w:rPr>
  </w:style>
  <w:style w:type="character" w:customStyle="1" w:styleId="60">
    <w:name w:val="Заголовок 6 Знак"/>
    <w:basedOn w:val="a2"/>
    <w:link w:val="6"/>
    <w:uiPriority w:val="9"/>
    <w:rsid w:val="009B6632"/>
    <w:rPr>
      <w:i/>
      <w:sz w:val="22"/>
    </w:rPr>
  </w:style>
  <w:style w:type="character" w:customStyle="1" w:styleId="70">
    <w:name w:val="Заголовок 7 Знак"/>
    <w:basedOn w:val="a2"/>
    <w:link w:val="7"/>
    <w:uiPriority w:val="9"/>
    <w:rsid w:val="009B6632"/>
    <w:rPr>
      <w:rFonts w:ascii="Arial" w:hAnsi="Arial"/>
    </w:rPr>
  </w:style>
  <w:style w:type="character" w:customStyle="1" w:styleId="80">
    <w:name w:val="Заголовок 8 Знак"/>
    <w:basedOn w:val="a2"/>
    <w:link w:val="8"/>
    <w:uiPriority w:val="9"/>
    <w:rsid w:val="009B6632"/>
    <w:rPr>
      <w:rFonts w:ascii="Arial" w:hAnsi="Arial"/>
      <w:i/>
    </w:rPr>
  </w:style>
  <w:style w:type="character" w:customStyle="1" w:styleId="90">
    <w:name w:val="Заголовок 9 Знак"/>
    <w:basedOn w:val="a2"/>
    <w:link w:val="9"/>
    <w:uiPriority w:val="9"/>
    <w:rsid w:val="009B6632"/>
    <w:rPr>
      <w:rFonts w:ascii="Arial" w:hAnsi="Arial"/>
      <w:b/>
      <w:i/>
      <w:sz w:val="18"/>
    </w:rPr>
  </w:style>
  <w:style w:type="paragraph" w:styleId="afff2">
    <w:name w:val="caption"/>
    <w:basedOn w:val="a1"/>
    <w:next w:val="a1"/>
    <w:uiPriority w:val="35"/>
    <w:unhideWhenUsed/>
    <w:qFormat/>
    <w:rsid w:val="00481923"/>
    <w:pPr>
      <w:spacing w:after="200" w:line="240" w:lineRule="auto"/>
    </w:pPr>
    <w:rPr>
      <w:iCs/>
      <w:color w:val="000000" w:themeColor="text1"/>
      <w:sz w:val="24"/>
      <w:szCs w:val="18"/>
    </w:rPr>
  </w:style>
  <w:style w:type="character" w:customStyle="1" w:styleId="af5">
    <w:name w:val="Верхний колонтитул Знак"/>
    <w:basedOn w:val="a2"/>
    <w:link w:val="af4"/>
    <w:uiPriority w:val="99"/>
    <w:rsid w:val="009B6632"/>
    <w:rPr>
      <w:sz w:val="26"/>
    </w:rPr>
  </w:style>
  <w:style w:type="character" w:customStyle="1" w:styleId="af7">
    <w:name w:val="Основной текст Знак"/>
    <w:basedOn w:val="a2"/>
    <w:link w:val="af6"/>
    <w:rsid w:val="009B6632"/>
    <w:rPr>
      <w:spacing w:val="-4"/>
      <w:sz w:val="28"/>
      <w:szCs w:val="28"/>
    </w:rPr>
  </w:style>
  <w:style w:type="character" w:customStyle="1" w:styleId="12">
    <w:name w:val="Упомянуть1"/>
    <w:basedOn w:val="a2"/>
    <w:uiPriority w:val="99"/>
    <w:semiHidden/>
    <w:unhideWhenUsed/>
    <w:rsid w:val="009B6632"/>
    <w:rPr>
      <w:color w:val="2B579A"/>
      <w:shd w:val="clear" w:color="auto" w:fill="E6E6E6"/>
    </w:rPr>
  </w:style>
  <w:style w:type="paragraph" w:styleId="afff3">
    <w:name w:val="Subtitle"/>
    <w:basedOn w:val="a1"/>
    <w:next w:val="a1"/>
    <w:link w:val="afff4"/>
    <w:qFormat/>
    <w:rsid w:val="00ED0044"/>
    <w:pPr>
      <w:numPr>
        <w:ilvl w:val="1"/>
      </w:numPr>
      <w:spacing w:after="160"/>
      <w:ind w:firstLine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4">
    <w:name w:val="Подзаголовок Знак"/>
    <w:basedOn w:val="a2"/>
    <w:link w:val="afff3"/>
    <w:rsid w:val="00ED004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No List" w:uiPriority="99"/>
    <w:lsdException w:name="Table Web 3" w:semiHidden="0" w:unhideWhenUsed="0"/>
    <w:lsdException w:name="Balloon Text" w:uiPriority="99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A6FC5"/>
    <w:pPr>
      <w:spacing w:line="288" w:lineRule="auto"/>
      <w:ind w:firstLine="720"/>
      <w:jc w:val="both"/>
    </w:pPr>
    <w:rPr>
      <w:sz w:val="28"/>
    </w:rPr>
  </w:style>
  <w:style w:type="paragraph" w:styleId="1">
    <w:name w:val="heading 1"/>
    <w:basedOn w:val="a1"/>
    <w:next w:val="a1"/>
    <w:link w:val="10"/>
    <w:uiPriority w:val="9"/>
    <w:qFormat/>
    <w:rsid w:val="00F112F8"/>
    <w:pPr>
      <w:keepNext/>
      <w:keepLines/>
      <w:pageBreakBefore/>
      <w:numPr>
        <w:numId w:val="4"/>
      </w:numPr>
      <w:suppressAutoHyphens/>
      <w:spacing w:after="360" w:line="240" w:lineRule="auto"/>
      <w:jc w:val="left"/>
      <w:outlineLvl w:val="0"/>
    </w:pPr>
    <w:rPr>
      <w:rFonts w:cs="Arial"/>
      <w:b/>
      <w:bCs/>
      <w:caps/>
      <w:kern w:val="32"/>
      <w:sz w:val="32"/>
      <w:szCs w:val="28"/>
    </w:rPr>
  </w:style>
  <w:style w:type="paragraph" w:styleId="2">
    <w:name w:val="heading 2"/>
    <w:basedOn w:val="a1"/>
    <w:next w:val="a1"/>
    <w:link w:val="21"/>
    <w:uiPriority w:val="9"/>
    <w:qFormat/>
    <w:rsid w:val="00F96B04"/>
    <w:pPr>
      <w:keepNext/>
      <w:keepLines/>
      <w:numPr>
        <w:ilvl w:val="1"/>
        <w:numId w:val="4"/>
      </w:numPr>
      <w:suppressAutoHyphens/>
      <w:spacing w:before="240" w:after="240" w:line="240" w:lineRule="auto"/>
      <w:jc w:val="left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1"/>
    <w:next w:val="a1"/>
    <w:link w:val="30"/>
    <w:uiPriority w:val="9"/>
    <w:qFormat/>
    <w:rsid w:val="00F96B04"/>
    <w:pPr>
      <w:keepNext/>
      <w:keepLines/>
      <w:numPr>
        <w:ilvl w:val="2"/>
        <w:numId w:val="4"/>
      </w:numPr>
      <w:suppressAutoHyphens/>
      <w:spacing w:before="240" w:after="120" w:line="240" w:lineRule="auto"/>
      <w:outlineLvl w:val="2"/>
    </w:pPr>
    <w:rPr>
      <w:rFonts w:ascii="Arial" w:hAnsi="Arial" w:cs="Arial"/>
      <w:b/>
      <w:bCs/>
      <w:szCs w:val="26"/>
    </w:rPr>
  </w:style>
  <w:style w:type="paragraph" w:styleId="4">
    <w:name w:val="heading 4"/>
    <w:basedOn w:val="a1"/>
    <w:next w:val="a1"/>
    <w:link w:val="40"/>
    <w:uiPriority w:val="9"/>
    <w:qFormat/>
    <w:rsid w:val="00F96B0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i/>
      <w:sz w:val="24"/>
    </w:rPr>
  </w:style>
  <w:style w:type="paragraph" w:styleId="5">
    <w:name w:val="heading 5"/>
    <w:basedOn w:val="a1"/>
    <w:next w:val="a1"/>
    <w:link w:val="50"/>
    <w:uiPriority w:val="9"/>
    <w:qFormat/>
    <w:rsid w:val="00F96B04"/>
    <w:pPr>
      <w:tabs>
        <w:tab w:val="num" w:pos="1440"/>
      </w:tabs>
      <w:spacing w:before="240" w:after="60"/>
      <w:ind w:left="1008" w:hanging="1008"/>
      <w:outlineLvl w:val="4"/>
    </w:pPr>
    <w:rPr>
      <w:sz w:val="22"/>
    </w:rPr>
  </w:style>
  <w:style w:type="paragraph" w:styleId="6">
    <w:name w:val="heading 6"/>
    <w:basedOn w:val="a1"/>
    <w:next w:val="a1"/>
    <w:link w:val="60"/>
    <w:uiPriority w:val="9"/>
    <w:qFormat/>
    <w:rsid w:val="00F96B0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7">
    <w:name w:val="heading 7"/>
    <w:basedOn w:val="a1"/>
    <w:next w:val="a1"/>
    <w:link w:val="70"/>
    <w:uiPriority w:val="9"/>
    <w:qFormat/>
    <w:rsid w:val="00F96B0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0"/>
    </w:rPr>
  </w:style>
  <w:style w:type="paragraph" w:styleId="8">
    <w:name w:val="heading 8"/>
    <w:basedOn w:val="a1"/>
    <w:next w:val="a1"/>
    <w:link w:val="80"/>
    <w:uiPriority w:val="9"/>
    <w:qFormat/>
    <w:rsid w:val="00F96B0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0"/>
    </w:rPr>
  </w:style>
  <w:style w:type="paragraph" w:styleId="9">
    <w:name w:val="heading 9"/>
    <w:basedOn w:val="a1"/>
    <w:next w:val="a1"/>
    <w:link w:val="90"/>
    <w:uiPriority w:val="9"/>
    <w:qFormat/>
    <w:rsid w:val="00F96B0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rsid w:val="00F96B04"/>
    <w:rPr>
      <w:rFonts w:ascii="Arial" w:hAnsi="Arial" w:cs="Arial"/>
      <w:b/>
      <w:bCs/>
      <w:sz w:val="28"/>
      <w:szCs w:val="26"/>
    </w:rPr>
  </w:style>
  <w:style w:type="paragraph" w:customStyle="1" w:styleId="a">
    <w:name w:val="Название рисунка"/>
    <w:basedOn w:val="a1"/>
    <w:next w:val="a1"/>
    <w:link w:val="a5"/>
    <w:rsid w:val="00F96B04"/>
    <w:pPr>
      <w:keepLines/>
      <w:numPr>
        <w:numId w:val="1"/>
      </w:numPr>
      <w:suppressAutoHyphens/>
      <w:spacing w:after="360" w:line="240" w:lineRule="auto"/>
      <w:jc w:val="center"/>
    </w:pPr>
    <w:rPr>
      <w:szCs w:val="28"/>
    </w:rPr>
  </w:style>
  <w:style w:type="character" w:customStyle="1" w:styleId="a5">
    <w:name w:val="Название рисунка Знак"/>
    <w:basedOn w:val="a2"/>
    <w:link w:val="a"/>
    <w:rsid w:val="00F96B04"/>
    <w:rPr>
      <w:sz w:val="28"/>
      <w:szCs w:val="28"/>
    </w:rPr>
  </w:style>
  <w:style w:type="paragraph" w:customStyle="1" w:styleId="a0">
    <w:name w:val="Название таблицы"/>
    <w:basedOn w:val="a1"/>
    <w:next w:val="a1"/>
    <w:rsid w:val="00F96B04"/>
    <w:pPr>
      <w:keepNext/>
      <w:keepLines/>
      <w:numPr>
        <w:numId w:val="2"/>
      </w:numPr>
      <w:suppressAutoHyphens/>
      <w:spacing w:before="240" w:line="240" w:lineRule="auto"/>
      <w:ind w:left="1980" w:hanging="1980"/>
      <w:jc w:val="left"/>
    </w:pPr>
    <w:rPr>
      <w:szCs w:val="26"/>
    </w:rPr>
  </w:style>
  <w:style w:type="paragraph" w:customStyle="1" w:styleId="a6">
    <w:name w:val="Обычный с отступом"/>
    <w:basedOn w:val="a1"/>
    <w:next w:val="a1"/>
    <w:rsid w:val="00F96B04"/>
    <w:pPr>
      <w:spacing w:before="120"/>
    </w:pPr>
  </w:style>
  <w:style w:type="paragraph" w:styleId="11">
    <w:name w:val="toc 1"/>
    <w:basedOn w:val="a1"/>
    <w:next w:val="a1"/>
    <w:uiPriority w:val="39"/>
    <w:rsid w:val="00F96B04"/>
    <w:pPr>
      <w:tabs>
        <w:tab w:val="left" w:pos="284"/>
        <w:tab w:val="center" w:pos="9554"/>
      </w:tabs>
      <w:ind w:right="1134" w:firstLine="0"/>
      <w:jc w:val="left"/>
    </w:pPr>
    <w:rPr>
      <w:noProof/>
    </w:rPr>
  </w:style>
  <w:style w:type="paragraph" w:styleId="22">
    <w:name w:val="toc 2"/>
    <w:basedOn w:val="a1"/>
    <w:next w:val="a1"/>
    <w:uiPriority w:val="39"/>
    <w:rsid w:val="00F96B04"/>
    <w:pPr>
      <w:tabs>
        <w:tab w:val="left" w:pos="510"/>
        <w:tab w:val="center" w:pos="9554"/>
      </w:tabs>
      <w:ind w:right="1134" w:firstLine="0"/>
      <w:jc w:val="left"/>
    </w:pPr>
    <w:rPr>
      <w:noProof/>
      <w:szCs w:val="28"/>
    </w:rPr>
  </w:style>
  <w:style w:type="paragraph" w:styleId="31">
    <w:name w:val="toc 3"/>
    <w:basedOn w:val="a1"/>
    <w:next w:val="a1"/>
    <w:uiPriority w:val="39"/>
    <w:rsid w:val="00F96B04"/>
    <w:pPr>
      <w:tabs>
        <w:tab w:val="left" w:pos="737"/>
        <w:tab w:val="center" w:pos="9554"/>
      </w:tabs>
      <w:ind w:right="1134" w:firstLine="0"/>
      <w:jc w:val="left"/>
    </w:pPr>
  </w:style>
  <w:style w:type="paragraph" w:customStyle="1" w:styleId="a7">
    <w:name w:val="Рисунок"/>
    <w:basedOn w:val="a1"/>
    <w:next w:val="a"/>
    <w:link w:val="a8"/>
    <w:rsid w:val="00F96B04"/>
    <w:pPr>
      <w:keepNext/>
      <w:keepLines/>
      <w:widowControl w:val="0"/>
      <w:spacing w:before="240" w:after="240" w:line="240" w:lineRule="auto"/>
      <w:ind w:firstLine="0"/>
      <w:contextualSpacing/>
      <w:jc w:val="center"/>
    </w:pPr>
    <w:rPr>
      <w:noProof/>
    </w:rPr>
  </w:style>
  <w:style w:type="character" w:customStyle="1" w:styleId="a8">
    <w:name w:val="Рисунок Знак"/>
    <w:basedOn w:val="a2"/>
    <w:link w:val="a7"/>
    <w:rsid w:val="00F96B04"/>
    <w:rPr>
      <w:noProof/>
      <w:sz w:val="26"/>
      <w:lang w:val="ru-RU" w:eastAsia="ru-RU" w:bidi="ar-SA"/>
    </w:rPr>
  </w:style>
  <w:style w:type="paragraph" w:customStyle="1" w:styleId="-">
    <w:name w:val="-Список"/>
    <w:basedOn w:val="a1"/>
    <w:link w:val="-0"/>
    <w:rsid w:val="00F96B04"/>
    <w:pPr>
      <w:numPr>
        <w:numId w:val="3"/>
      </w:numPr>
      <w:ind w:firstLine="709"/>
    </w:pPr>
    <w:rPr>
      <w:szCs w:val="28"/>
    </w:rPr>
  </w:style>
  <w:style w:type="paragraph" w:customStyle="1" w:styleId="a9">
    <w:name w:val="Таблица"/>
    <w:basedOn w:val="a1"/>
    <w:link w:val="aa"/>
    <w:rsid w:val="00F96B04"/>
    <w:pPr>
      <w:suppressAutoHyphens/>
      <w:spacing w:line="240" w:lineRule="auto"/>
      <w:ind w:firstLine="0"/>
      <w:jc w:val="center"/>
    </w:pPr>
    <w:rPr>
      <w:sz w:val="24"/>
      <w:szCs w:val="26"/>
    </w:rPr>
  </w:style>
  <w:style w:type="character" w:customStyle="1" w:styleId="aa">
    <w:name w:val="Таблица Знак"/>
    <w:basedOn w:val="a2"/>
    <w:link w:val="a9"/>
    <w:rsid w:val="00F96B04"/>
    <w:rPr>
      <w:sz w:val="24"/>
      <w:szCs w:val="26"/>
      <w:lang w:val="ru-RU" w:eastAsia="ru-RU" w:bidi="ar-SA"/>
    </w:rPr>
  </w:style>
  <w:style w:type="paragraph" w:customStyle="1" w:styleId="ab">
    <w:name w:val="Формула"/>
    <w:basedOn w:val="a1"/>
    <w:next w:val="a1"/>
    <w:link w:val="ac"/>
    <w:rsid w:val="00F96B04"/>
    <w:pPr>
      <w:tabs>
        <w:tab w:val="center" w:pos="4820"/>
        <w:tab w:val="center" w:pos="9214"/>
      </w:tabs>
      <w:spacing w:before="240" w:after="240" w:line="240" w:lineRule="auto"/>
      <w:ind w:firstLine="0"/>
      <w:contextualSpacing/>
      <w:jc w:val="left"/>
    </w:pPr>
  </w:style>
  <w:style w:type="paragraph" w:styleId="ad">
    <w:name w:val="Document Map"/>
    <w:basedOn w:val="a1"/>
    <w:semiHidden/>
    <w:rsid w:val="00F96B04"/>
    <w:pPr>
      <w:shd w:val="clear" w:color="auto" w:fill="000080"/>
    </w:pPr>
    <w:rPr>
      <w:rFonts w:ascii="Tahoma" w:hAnsi="Tahoma" w:cs="Tahoma"/>
      <w:sz w:val="20"/>
    </w:rPr>
  </w:style>
  <w:style w:type="character" w:styleId="ae">
    <w:name w:val="Hyperlink"/>
    <w:basedOn w:val="a2"/>
    <w:uiPriority w:val="99"/>
    <w:rsid w:val="00F96B04"/>
    <w:rPr>
      <w:color w:val="0000FF"/>
      <w:u w:val="single"/>
    </w:rPr>
  </w:style>
  <w:style w:type="paragraph" w:styleId="20">
    <w:name w:val="List 2"/>
    <w:basedOn w:val="a1"/>
    <w:autoRedefine/>
    <w:rsid w:val="00AE15AA"/>
    <w:pPr>
      <w:numPr>
        <w:numId w:val="5"/>
      </w:numPr>
      <w:suppressAutoHyphens/>
      <w:spacing w:line="276" w:lineRule="auto"/>
      <w:ind w:left="709" w:firstLine="425"/>
    </w:pPr>
    <w:rPr>
      <w:bCs/>
      <w:snapToGrid w:val="0"/>
      <w:color w:val="000000" w:themeColor="text1"/>
      <w:szCs w:val="27"/>
    </w:rPr>
  </w:style>
  <w:style w:type="table" w:styleId="af">
    <w:name w:val="Table Grid"/>
    <w:basedOn w:val="a3"/>
    <w:rsid w:val="00F96B04"/>
    <w:pPr>
      <w:spacing w:line="360" w:lineRule="auto"/>
      <w:ind w:firstLine="7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age number"/>
    <w:basedOn w:val="af1"/>
    <w:rsid w:val="00F96B04"/>
    <w:rPr>
      <w:rFonts w:ascii="Times New Roman" w:hAnsi="Times New Roman"/>
      <w:dstrike w:val="0"/>
      <w:spacing w:val="0"/>
      <w:w w:val="100"/>
      <w:kern w:val="0"/>
      <w:position w:val="0"/>
      <w:sz w:val="28"/>
      <w:szCs w:val="28"/>
      <w:effect w:val="none"/>
      <w:vertAlign w:val="baseline"/>
    </w:rPr>
  </w:style>
  <w:style w:type="character" w:styleId="af1">
    <w:name w:val="footnote reference"/>
    <w:basedOn w:val="a2"/>
    <w:semiHidden/>
    <w:rsid w:val="00F96B04"/>
    <w:rPr>
      <w:vertAlign w:val="superscript"/>
    </w:rPr>
  </w:style>
  <w:style w:type="paragraph" w:styleId="af2">
    <w:name w:val="footer"/>
    <w:basedOn w:val="a1"/>
    <w:link w:val="af3"/>
    <w:uiPriority w:val="99"/>
    <w:rsid w:val="00F96B04"/>
    <w:pPr>
      <w:tabs>
        <w:tab w:val="center" w:pos="4677"/>
        <w:tab w:val="right" w:pos="9355"/>
      </w:tabs>
    </w:pPr>
  </w:style>
  <w:style w:type="paragraph" w:styleId="af4">
    <w:name w:val="header"/>
    <w:basedOn w:val="a1"/>
    <w:link w:val="af5"/>
    <w:uiPriority w:val="99"/>
    <w:rsid w:val="00F96B04"/>
    <w:pPr>
      <w:tabs>
        <w:tab w:val="center" w:pos="4677"/>
        <w:tab w:val="right" w:pos="9355"/>
      </w:tabs>
    </w:pPr>
  </w:style>
  <w:style w:type="paragraph" w:styleId="af6">
    <w:name w:val="Body Text"/>
    <w:basedOn w:val="a1"/>
    <w:link w:val="af7"/>
    <w:rsid w:val="00F96B04"/>
    <w:pPr>
      <w:ind w:left="709" w:right="-568" w:firstLine="0"/>
      <w:jc w:val="center"/>
      <w:outlineLvl w:val="2"/>
    </w:pPr>
    <w:rPr>
      <w:spacing w:val="-4"/>
      <w:szCs w:val="28"/>
    </w:rPr>
  </w:style>
  <w:style w:type="paragraph" w:customStyle="1" w:styleId="western">
    <w:name w:val="western"/>
    <w:basedOn w:val="a1"/>
    <w:rsid w:val="00F96B04"/>
    <w:pPr>
      <w:spacing w:before="100" w:beforeAutospacing="1" w:after="119" w:line="360" w:lineRule="auto"/>
      <w:ind w:firstLine="709"/>
      <w:jc w:val="left"/>
    </w:pPr>
    <w:rPr>
      <w:szCs w:val="28"/>
    </w:rPr>
  </w:style>
  <w:style w:type="paragraph" w:customStyle="1" w:styleId="af8">
    <w:name w:val="Экспликация формулы"/>
    <w:basedOn w:val="a1"/>
    <w:rsid w:val="00F96B04"/>
    <w:pPr>
      <w:spacing w:line="360" w:lineRule="auto"/>
      <w:ind w:firstLine="454"/>
    </w:pPr>
  </w:style>
  <w:style w:type="character" w:customStyle="1" w:styleId="-0">
    <w:name w:val="-Список Знак"/>
    <w:basedOn w:val="a2"/>
    <w:link w:val="-"/>
    <w:rsid w:val="00F96B04"/>
    <w:rPr>
      <w:sz w:val="28"/>
      <w:szCs w:val="28"/>
    </w:rPr>
  </w:style>
  <w:style w:type="character" w:styleId="af9">
    <w:name w:val="Strong"/>
    <w:basedOn w:val="a2"/>
    <w:uiPriority w:val="22"/>
    <w:qFormat/>
    <w:rsid w:val="00F96B04"/>
    <w:rPr>
      <w:b/>
      <w:bCs/>
    </w:rPr>
  </w:style>
  <w:style w:type="paragraph" w:styleId="afa">
    <w:name w:val="Balloon Text"/>
    <w:basedOn w:val="a1"/>
    <w:link w:val="afb"/>
    <w:uiPriority w:val="99"/>
    <w:rsid w:val="00220C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uiPriority w:val="99"/>
    <w:rsid w:val="00220CBC"/>
    <w:rPr>
      <w:rFonts w:ascii="Tahoma" w:hAnsi="Tahoma" w:cs="Tahoma"/>
      <w:sz w:val="16"/>
      <w:szCs w:val="16"/>
    </w:rPr>
  </w:style>
  <w:style w:type="paragraph" w:styleId="afc">
    <w:name w:val="TOC Heading"/>
    <w:basedOn w:val="1"/>
    <w:next w:val="a1"/>
    <w:uiPriority w:val="39"/>
    <w:unhideWhenUsed/>
    <w:qFormat/>
    <w:rsid w:val="002258C7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Cs w:val="32"/>
    </w:rPr>
  </w:style>
  <w:style w:type="character" w:styleId="afd">
    <w:name w:val="Placeholder Text"/>
    <w:basedOn w:val="a2"/>
    <w:uiPriority w:val="99"/>
    <w:semiHidden/>
    <w:rsid w:val="00C13528"/>
    <w:rPr>
      <w:color w:val="808080"/>
    </w:rPr>
  </w:style>
  <w:style w:type="paragraph" w:styleId="afe">
    <w:name w:val="List Paragraph"/>
    <w:basedOn w:val="a1"/>
    <w:uiPriority w:val="34"/>
    <w:qFormat/>
    <w:rsid w:val="00C74C67"/>
    <w:pPr>
      <w:ind w:left="720"/>
      <w:contextualSpacing/>
    </w:pPr>
  </w:style>
  <w:style w:type="character" w:styleId="aff">
    <w:name w:val="Emphasis"/>
    <w:basedOn w:val="a2"/>
    <w:qFormat/>
    <w:rsid w:val="00AE1EB5"/>
    <w:rPr>
      <w:i/>
      <w:iCs/>
    </w:rPr>
  </w:style>
  <w:style w:type="character" w:customStyle="1" w:styleId="af3">
    <w:name w:val="Нижний колонтитул Знак"/>
    <w:basedOn w:val="a2"/>
    <w:link w:val="af2"/>
    <w:uiPriority w:val="99"/>
    <w:rsid w:val="00141EE7"/>
    <w:rPr>
      <w:sz w:val="26"/>
    </w:rPr>
  </w:style>
  <w:style w:type="paragraph" w:customStyle="1" w:styleId="aff0">
    <w:name w:val="Курс.проект"/>
    <w:basedOn w:val="a1"/>
    <w:link w:val="aff1"/>
    <w:qFormat/>
    <w:rsid w:val="00FB6DB6"/>
    <w:pPr>
      <w:spacing w:line="360" w:lineRule="auto"/>
    </w:pPr>
  </w:style>
  <w:style w:type="character" w:customStyle="1" w:styleId="aff1">
    <w:name w:val="Курс.проект Знак"/>
    <w:basedOn w:val="a2"/>
    <w:link w:val="aff0"/>
    <w:rsid w:val="00FB6DB6"/>
    <w:rPr>
      <w:sz w:val="26"/>
    </w:rPr>
  </w:style>
  <w:style w:type="character" w:customStyle="1" w:styleId="apple-converted-space">
    <w:name w:val="apple-converted-space"/>
    <w:basedOn w:val="a2"/>
    <w:rsid w:val="006A6FDB"/>
  </w:style>
  <w:style w:type="paragraph" w:styleId="aff2">
    <w:name w:val="Normal (Web)"/>
    <w:basedOn w:val="a1"/>
    <w:uiPriority w:val="99"/>
    <w:unhideWhenUsed/>
    <w:rsid w:val="0084561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23">
    <w:name w:val="Таблица2"/>
    <w:basedOn w:val="a1"/>
    <w:link w:val="24"/>
    <w:autoRedefine/>
    <w:rsid w:val="00AB315C"/>
    <w:pPr>
      <w:tabs>
        <w:tab w:val="left" w:pos="2127"/>
      </w:tabs>
      <w:autoSpaceDE w:val="0"/>
      <w:autoSpaceDN w:val="0"/>
      <w:adjustRightInd w:val="0"/>
      <w:spacing w:line="240" w:lineRule="auto"/>
      <w:ind w:firstLine="0"/>
      <w:jc w:val="left"/>
    </w:pPr>
    <w:rPr>
      <w:noProof/>
      <w:sz w:val="32"/>
      <w:szCs w:val="32"/>
    </w:rPr>
  </w:style>
  <w:style w:type="character" w:customStyle="1" w:styleId="24">
    <w:name w:val="Таблица2 Знак"/>
    <w:basedOn w:val="a2"/>
    <w:link w:val="23"/>
    <w:locked/>
    <w:rsid w:val="00AB315C"/>
    <w:rPr>
      <w:noProof/>
      <w:sz w:val="32"/>
      <w:szCs w:val="32"/>
    </w:rPr>
  </w:style>
  <w:style w:type="character" w:customStyle="1" w:styleId="ac">
    <w:name w:val="Формула Знак"/>
    <w:basedOn w:val="a2"/>
    <w:link w:val="ab"/>
    <w:rsid w:val="009F3F94"/>
    <w:rPr>
      <w:sz w:val="26"/>
    </w:rPr>
  </w:style>
  <w:style w:type="character" w:customStyle="1" w:styleId="21">
    <w:name w:val="Заголовок 2 Знак"/>
    <w:basedOn w:val="a2"/>
    <w:link w:val="2"/>
    <w:uiPriority w:val="9"/>
    <w:rsid w:val="00C83463"/>
    <w:rPr>
      <w:rFonts w:ascii="Arial" w:hAnsi="Arial" w:cs="Arial"/>
      <w:b/>
      <w:bCs/>
      <w:iCs/>
      <w:sz w:val="28"/>
      <w:szCs w:val="28"/>
    </w:rPr>
  </w:style>
  <w:style w:type="paragraph" w:styleId="aff3">
    <w:name w:val="footnote text"/>
    <w:basedOn w:val="a1"/>
    <w:link w:val="aff4"/>
    <w:uiPriority w:val="99"/>
    <w:semiHidden/>
    <w:unhideWhenUsed/>
    <w:rsid w:val="008F2937"/>
    <w:pPr>
      <w:spacing w:line="240" w:lineRule="auto"/>
    </w:pPr>
    <w:rPr>
      <w:sz w:val="20"/>
    </w:rPr>
  </w:style>
  <w:style w:type="character" w:customStyle="1" w:styleId="aff4">
    <w:name w:val="Текст сноски Знак"/>
    <w:basedOn w:val="a2"/>
    <w:link w:val="aff3"/>
    <w:uiPriority w:val="99"/>
    <w:semiHidden/>
    <w:rsid w:val="008F2937"/>
  </w:style>
  <w:style w:type="character" w:styleId="aff5">
    <w:name w:val="annotation reference"/>
    <w:basedOn w:val="a2"/>
    <w:semiHidden/>
    <w:unhideWhenUsed/>
    <w:rsid w:val="000C1CC8"/>
    <w:rPr>
      <w:sz w:val="16"/>
      <w:szCs w:val="16"/>
    </w:rPr>
  </w:style>
  <w:style w:type="paragraph" w:styleId="aff6">
    <w:name w:val="annotation text"/>
    <w:basedOn w:val="a1"/>
    <w:link w:val="aff7"/>
    <w:semiHidden/>
    <w:unhideWhenUsed/>
    <w:rsid w:val="000C1CC8"/>
    <w:pPr>
      <w:spacing w:line="240" w:lineRule="auto"/>
    </w:pPr>
    <w:rPr>
      <w:sz w:val="20"/>
    </w:rPr>
  </w:style>
  <w:style w:type="character" w:customStyle="1" w:styleId="aff7">
    <w:name w:val="Текст примечания Знак"/>
    <w:basedOn w:val="a2"/>
    <w:link w:val="aff6"/>
    <w:semiHidden/>
    <w:rsid w:val="000C1CC8"/>
  </w:style>
  <w:style w:type="paragraph" w:styleId="aff8">
    <w:name w:val="annotation subject"/>
    <w:basedOn w:val="aff6"/>
    <w:next w:val="aff6"/>
    <w:link w:val="aff9"/>
    <w:semiHidden/>
    <w:unhideWhenUsed/>
    <w:rsid w:val="000C1CC8"/>
    <w:rPr>
      <w:b/>
      <w:bCs/>
    </w:rPr>
  </w:style>
  <w:style w:type="character" w:customStyle="1" w:styleId="aff9">
    <w:name w:val="Тема примечания Знак"/>
    <w:basedOn w:val="aff7"/>
    <w:link w:val="aff8"/>
    <w:semiHidden/>
    <w:rsid w:val="000C1CC8"/>
    <w:rPr>
      <w:b/>
      <w:bCs/>
    </w:rPr>
  </w:style>
  <w:style w:type="paragraph" w:styleId="affa">
    <w:name w:val="endnote text"/>
    <w:basedOn w:val="a1"/>
    <w:link w:val="affb"/>
    <w:semiHidden/>
    <w:unhideWhenUsed/>
    <w:rsid w:val="009B087F"/>
    <w:pPr>
      <w:spacing w:line="240" w:lineRule="auto"/>
    </w:pPr>
    <w:rPr>
      <w:sz w:val="20"/>
    </w:rPr>
  </w:style>
  <w:style w:type="character" w:customStyle="1" w:styleId="affb">
    <w:name w:val="Текст концевой сноски Знак"/>
    <w:basedOn w:val="a2"/>
    <w:link w:val="affa"/>
    <w:semiHidden/>
    <w:rsid w:val="009B087F"/>
  </w:style>
  <w:style w:type="character" w:styleId="affc">
    <w:name w:val="endnote reference"/>
    <w:basedOn w:val="a2"/>
    <w:semiHidden/>
    <w:unhideWhenUsed/>
    <w:rsid w:val="009B087F"/>
    <w:rPr>
      <w:vertAlign w:val="superscript"/>
    </w:rPr>
  </w:style>
  <w:style w:type="character" w:customStyle="1" w:styleId="50">
    <w:name w:val="Заголовок 5 Знак"/>
    <w:basedOn w:val="a2"/>
    <w:link w:val="5"/>
    <w:uiPriority w:val="9"/>
    <w:rsid w:val="005F6E0F"/>
    <w:rPr>
      <w:sz w:val="22"/>
    </w:rPr>
  </w:style>
  <w:style w:type="paragraph" w:customStyle="1" w:styleId="affd">
    <w:name w:val="Подрис"/>
    <w:basedOn w:val="a"/>
    <w:link w:val="affe"/>
    <w:autoRedefine/>
    <w:rsid w:val="007E6E69"/>
    <w:pPr>
      <w:keepLines w:val="0"/>
      <w:widowControl w:val="0"/>
      <w:numPr>
        <w:numId w:val="0"/>
      </w:numPr>
      <w:autoSpaceDE w:val="0"/>
      <w:autoSpaceDN w:val="0"/>
      <w:adjustRightInd w:val="0"/>
      <w:spacing w:after="240"/>
    </w:pPr>
    <w:rPr>
      <w:noProof/>
      <w:szCs w:val="32"/>
    </w:rPr>
  </w:style>
  <w:style w:type="character" w:customStyle="1" w:styleId="affe">
    <w:name w:val="Подрис Знак"/>
    <w:basedOn w:val="a8"/>
    <w:link w:val="affd"/>
    <w:rsid w:val="007E6E69"/>
    <w:rPr>
      <w:noProof/>
      <w:sz w:val="28"/>
      <w:szCs w:val="32"/>
      <w:lang w:val="ru-RU" w:eastAsia="ru-RU" w:bidi="ar-SA"/>
    </w:rPr>
  </w:style>
  <w:style w:type="paragraph" w:styleId="afff">
    <w:name w:val="Title"/>
    <w:basedOn w:val="a1"/>
    <w:next w:val="a1"/>
    <w:link w:val="afff0"/>
    <w:qFormat/>
    <w:rsid w:val="00F112F8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fff0">
    <w:name w:val="Название Знак"/>
    <w:basedOn w:val="a2"/>
    <w:link w:val="afff"/>
    <w:rsid w:val="00F112F8"/>
    <w:rPr>
      <w:rFonts w:eastAsiaTheme="majorEastAsia" w:cstheme="majorBidi"/>
      <w:b/>
      <w:spacing w:val="-10"/>
      <w:kern w:val="28"/>
      <w:sz w:val="32"/>
      <w:szCs w:val="56"/>
    </w:rPr>
  </w:style>
  <w:style w:type="paragraph" w:customStyle="1" w:styleId="afff1">
    <w:name w:val="Абзац"/>
    <w:basedOn w:val="a1"/>
    <w:next w:val="a1"/>
    <w:autoRedefine/>
    <w:rsid w:val="006177BD"/>
    <w:pPr>
      <w:widowControl w:val="0"/>
      <w:autoSpaceDE w:val="0"/>
      <w:autoSpaceDN w:val="0"/>
      <w:adjustRightInd w:val="0"/>
      <w:spacing w:before="120" w:line="240" w:lineRule="auto"/>
    </w:pPr>
    <w:rPr>
      <w:sz w:val="32"/>
      <w:szCs w:val="32"/>
    </w:rPr>
  </w:style>
  <w:style w:type="character" w:customStyle="1" w:styleId="10">
    <w:name w:val="Заголовок 1 Знак"/>
    <w:basedOn w:val="a2"/>
    <w:link w:val="1"/>
    <w:uiPriority w:val="9"/>
    <w:rsid w:val="00F112F8"/>
    <w:rPr>
      <w:rFonts w:cs="Arial"/>
      <w:b/>
      <w:bCs/>
      <w:caps/>
      <w:kern w:val="32"/>
      <w:sz w:val="32"/>
      <w:szCs w:val="28"/>
    </w:rPr>
  </w:style>
  <w:style w:type="character" w:customStyle="1" w:styleId="40">
    <w:name w:val="Заголовок 4 Знак"/>
    <w:basedOn w:val="a2"/>
    <w:link w:val="4"/>
    <w:uiPriority w:val="9"/>
    <w:rsid w:val="009B6632"/>
    <w:rPr>
      <w:rFonts w:ascii="Arial" w:hAnsi="Arial"/>
      <w:i/>
      <w:sz w:val="24"/>
    </w:rPr>
  </w:style>
  <w:style w:type="character" w:customStyle="1" w:styleId="60">
    <w:name w:val="Заголовок 6 Знак"/>
    <w:basedOn w:val="a2"/>
    <w:link w:val="6"/>
    <w:uiPriority w:val="9"/>
    <w:rsid w:val="009B6632"/>
    <w:rPr>
      <w:i/>
      <w:sz w:val="22"/>
    </w:rPr>
  </w:style>
  <w:style w:type="character" w:customStyle="1" w:styleId="70">
    <w:name w:val="Заголовок 7 Знак"/>
    <w:basedOn w:val="a2"/>
    <w:link w:val="7"/>
    <w:uiPriority w:val="9"/>
    <w:rsid w:val="009B6632"/>
    <w:rPr>
      <w:rFonts w:ascii="Arial" w:hAnsi="Arial"/>
    </w:rPr>
  </w:style>
  <w:style w:type="character" w:customStyle="1" w:styleId="80">
    <w:name w:val="Заголовок 8 Знак"/>
    <w:basedOn w:val="a2"/>
    <w:link w:val="8"/>
    <w:uiPriority w:val="9"/>
    <w:rsid w:val="009B6632"/>
    <w:rPr>
      <w:rFonts w:ascii="Arial" w:hAnsi="Arial"/>
      <w:i/>
    </w:rPr>
  </w:style>
  <w:style w:type="character" w:customStyle="1" w:styleId="90">
    <w:name w:val="Заголовок 9 Знак"/>
    <w:basedOn w:val="a2"/>
    <w:link w:val="9"/>
    <w:uiPriority w:val="9"/>
    <w:rsid w:val="009B6632"/>
    <w:rPr>
      <w:rFonts w:ascii="Arial" w:hAnsi="Arial"/>
      <w:b/>
      <w:i/>
      <w:sz w:val="18"/>
    </w:rPr>
  </w:style>
  <w:style w:type="paragraph" w:styleId="afff2">
    <w:name w:val="caption"/>
    <w:basedOn w:val="a1"/>
    <w:next w:val="a1"/>
    <w:uiPriority w:val="35"/>
    <w:unhideWhenUsed/>
    <w:qFormat/>
    <w:rsid w:val="00481923"/>
    <w:pPr>
      <w:spacing w:after="200" w:line="240" w:lineRule="auto"/>
    </w:pPr>
    <w:rPr>
      <w:iCs/>
      <w:color w:val="000000" w:themeColor="text1"/>
      <w:sz w:val="24"/>
      <w:szCs w:val="18"/>
    </w:rPr>
  </w:style>
  <w:style w:type="character" w:customStyle="1" w:styleId="af5">
    <w:name w:val="Верхний колонтитул Знак"/>
    <w:basedOn w:val="a2"/>
    <w:link w:val="af4"/>
    <w:uiPriority w:val="99"/>
    <w:rsid w:val="009B6632"/>
    <w:rPr>
      <w:sz w:val="26"/>
    </w:rPr>
  </w:style>
  <w:style w:type="character" w:customStyle="1" w:styleId="af7">
    <w:name w:val="Основной текст Знак"/>
    <w:basedOn w:val="a2"/>
    <w:link w:val="af6"/>
    <w:rsid w:val="009B6632"/>
    <w:rPr>
      <w:spacing w:val="-4"/>
      <w:sz w:val="28"/>
      <w:szCs w:val="28"/>
    </w:rPr>
  </w:style>
  <w:style w:type="character" w:customStyle="1" w:styleId="12">
    <w:name w:val="Упомянуть1"/>
    <w:basedOn w:val="a2"/>
    <w:uiPriority w:val="99"/>
    <w:semiHidden/>
    <w:unhideWhenUsed/>
    <w:rsid w:val="009B6632"/>
    <w:rPr>
      <w:color w:val="2B579A"/>
      <w:shd w:val="clear" w:color="auto" w:fill="E6E6E6"/>
    </w:rPr>
  </w:style>
  <w:style w:type="paragraph" w:styleId="afff3">
    <w:name w:val="Subtitle"/>
    <w:basedOn w:val="a1"/>
    <w:next w:val="a1"/>
    <w:link w:val="afff4"/>
    <w:qFormat/>
    <w:rsid w:val="00ED0044"/>
    <w:pPr>
      <w:numPr>
        <w:ilvl w:val="1"/>
      </w:numPr>
      <w:spacing w:after="160"/>
      <w:ind w:firstLine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4">
    <w:name w:val="Подзаголовок Знак"/>
    <w:basedOn w:val="a2"/>
    <w:link w:val="afff3"/>
    <w:rsid w:val="00ED004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orbunov\Application%20Data\Microsoft\&#1064;&#1072;&#1073;&#1083;&#1086;&#1085;&#1099;\GAV%20-%20&#1096;&#1072;&#1073;&#1083;&#1086;&#1085;%20&#1056;&#1069;&#1057;%20&#1047;&#1080;&#105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2C230-3812-4067-8BAD-B17BFB399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GAV - шаблон РЭС ЗиС.dot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793</CharactersWithSpaces>
  <SharedDoc>false</SharedDoc>
  <HLinks>
    <vt:vector size="36" baseType="variant">
      <vt:variant>
        <vt:i4>1835031</vt:i4>
      </vt:variant>
      <vt:variant>
        <vt:i4>195</vt:i4>
      </vt:variant>
      <vt:variant>
        <vt:i4>0</vt:i4>
      </vt:variant>
      <vt:variant>
        <vt:i4>5</vt:i4>
      </vt:variant>
      <vt:variant>
        <vt:lpwstr>http://www.osp.ru/nets/2008/09/5300705/index.html</vt:lpwstr>
      </vt:variant>
      <vt:variant>
        <vt:lpwstr/>
      </vt:variant>
      <vt:variant>
        <vt:i4>7864367</vt:i4>
      </vt:variant>
      <vt:variant>
        <vt:i4>189</vt:i4>
      </vt:variant>
      <vt:variant>
        <vt:i4>0</vt:i4>
      </vt:variant>
      <vt:variant>
        <vt:i4>5</vt:i4>
      </vt:variant>
      <vt:variant>
        <vt:lpwstr>http://filcom.ru/ru/35.html</vt:lpwstr>
      </vt:variant>
      <vt:variant>
        <vt:lpwstr/>
      </vt:variant>
      <vt:variant>
        <vt:i4>7864367</vt:i4>
      </vt:variant>
      <vt:variant>
        <vt:i4>186</vt:i4>
      </vt:variant>
      <vt:variant>
        <vt:i4>0</vt:i4>
      </vt:variant>
      <vt:variant>
        <vt:i4>5</vt:i4>
      </vt:variant>
      <vt:variant>
        <vt:lpwstr>http://filcom.ru/ru/35.html</vt:lpwstr>
      </vt:variant>
      <vt:variant>
        <vt:lpwstr/>
      </vt:variant>
      <vt:variant>
        <vt:i4>8126510</vt:i4>
      </vt:variant>
      <vt:variant>
        <vt:i4>183</vt:i4>
      </vt:variant>
      <vt:variant>
        <vt:i4>0</vt:i4>
      </vt:variant>
      <vt:variant>
        <vt:i4>5</vt:i4>
      </vt:variant>
      <vt:variant>
        <vt:lpwstr>http://filcom.ru/ru/21.html</vt:lpwstr>
      </vt:variant>
      <vt:variant>
        <vt:lpwstr/>
      </vt:variant>
      <vt:variant>
        <vt:i4>8257582</vt:i4>
      </vt:variant>
      <vt:variant>
        <vt:i4>180</vt:i4>
      </vt:variant>
      <vt:variant>
        <vt:i4>0</vt:i4>
      </vt:variant>
      <vt:variant>
        <vt:i4>5</vt:i4>
      </vt:variant>
      <vt:variant>
        <vt:lpwstr>http://filcom.ru/ru/23.html</vt:lpwstr>
      </vt:variant>
      <vt:variant>
        <vt:lpwstr/>
      </vt:variant>
      <vt:variant>
        <vt:i4>7864367</vt:i4>
      </vt:variant>
      <vt:variant>
        <vt:i4>177</vt:i4>
      </vt:variant>
      <vt:variant>
        <vt:i4>0</vt:i4>
      </vt:variant>
      <vt:variant>
        <vt:i4>5</vt:i4>
      </vt:variant>
      <vt:variant>
        <vt:lpwstr>http://filcom.ru/ru/35.html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Gorbunov</dc:creator>
  <cp:lastModifiedBy>User Windows</cp:lastModifiedBy>
  <cp:revision>2</cp:revision>
  <cp:lastPrinted>2012-01-12T08:58:00Z</cp:lastPrinted>
  <dcterms:created xsi:type="dcterms:W3CDTF">2020-06-17T16:24:00Z</dcterms:created>
  <dcterms:modified xsi:type="dcterms:W3CDTF">2020-06-17T16:24:00Z</dcterms:modified>
</cp:coreProperties>
</file>